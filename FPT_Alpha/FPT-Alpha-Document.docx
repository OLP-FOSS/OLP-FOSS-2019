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2CFF7D" w14:textId="159E2086" w:rsidR="001E59F3" w:rsidRPr="00710F67" w:rsidRDefault="004F6304" w:rsidP="00A91D75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5E4045B" wp14:editId="357B659B">
                <wp:simplePos x="0" y="0"/>
                <wp:positionH relativeFrom="column">
                  <wp:posOffset>-813435</wp:posOffset>
                </wp:positionH>
                <wp:positionV relativeFrom="page">
                  <wp:posOffset>5776595</wp:posOffset>
                </wp:positionV>
                <wp:extent cx="4686935" cy="1570990"/>
                <wp:effectExtent l="0" t="0" r="0" b="0"/>
                <wp:wrapNone/>
                <wp:docPr id="4" name="Rectangle: Single Corner Snipped 4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86935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52905" id="Rectangle: Single Corner Snipped 4" o:spid="_x0000_s1026" alt="colored rectangle" style="position:absolute;margin-left:-64.05pt;margin-top:454.85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" path="m,l3935703,r751232,751232l4686935,1570990,,1570990,,xe" fillcolor="#3a3363 [3215]" stroked="f">
                <v:path arrowok="t" o:connecttype="custom" o:connectlocs="0,0;3935703,0;4686935,751232;4686935,1570990;0,1570990;0,0" o:connectangles="0,0,0,0,0,0"/>
                <w10:wrap anchory="page"/>
              </v:shape>
            </w:pict>
          </mc:Fallback>
        </mc:AlternateContent>
      </w:r>
      <w:r w:rsidR="00A91D75" w:rsidRPr="00710F67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85B3F81" wp14:editId="6E526322">
                <wp:simplePos x="0" y="0"/>
                <wp:positionH relativeFrom="page">
                  <wp:align>left</wp:align>
                </wp:positionH>
                <wp:positionV relativeFrom="page">
                  <wp:posOffset>790575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C5EFC" id="Rectangle 2" o:spid="_x0000_s1026" alt="colored rectangle" style="position:absolute;margin-left:0;margin-top:62.25pt;width:454.3pt;height:327.55pt;z-index:-251659264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" fillcolor="#f3d569 [3204]" stroked="f" strokeweight="2pt">
                <w10:wrap anchorx="page"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710F67" w14:paraId="60D02CA7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4ABFBA" w14:textId="7358032A" w:rsidR="002B4D18" w:rsidRPr="00710F67" w:rsidRDefault="00C6323A" w:rsidP="004F6304">
            <w:pPr>
              <w:pStyle w:val="Title"/>
              <w:framePr w:hSpace="0" w:wrap="auto" w:vAnchor="margin" w:xAlign="left" w:yAlign="inline"/>
              <w:rPr>
                <w:rFonts w:ascii="Times New Roman" w:hAnsi="Times New Roman" w:cs="Times New Roman"/>
                <w:sz w:val="32"/>
                <w:szCs w:val="32"/>
              </w:rPr>
            </w:pPr>
            <w:r w:rsidRPr="00710F67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658240" behindDoc="1" locked="0" layoutInCell="1" allowOverlap="1" wp14:anchorId="7C9D037F" wp14:editId="15D91783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4F6304" w:rsidRPr="00710F67">
              <w:rPr>
                <w:rFonts w:ascii="Times New Roman" w:hAnsi="Times New Roman" w:cs="Times New Roman"/>
                <w:sz w:val="32"/>
                <w:szCs w:val="32"/>
              </w:rPr>
              <w:t>Giới</w:t>
            </w:r>
            <w:proofErr w:type="spellEnd"/>
            <w:r w:rsidR="004F6304" w:rsidRPr="00710F6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004F6304" w:rsidRPr="00710F67">
              <w:rPr>
                <w:rFonts w:ascii="Times New Roman" w:hAnsi="Times New Roman" w:cs="Times New Roman"/>
                <w:sz w:val="32"/>
                <w:szCs w:val="32"/>
              </w:rPr>
              <w:t>Thiệu</w:t>
            </w:r>
            <w:proofErr w:type="spellEnd"/>
          </w:p>
          <w:p w14:paraId="001C82BD" w14:textId="16E50182" w:rsidR="004F6304" w:rsidRPr="00710F67" w:rsidRDefault="00B41DA4" w:rsidP="004F6304">
            <w:pPr>
              <w:pStyle w:val="Title"/>
              <w:framePr w:hSpace="0" w:wrap="auto" w:vAnchor="margin" w:xAlign="left" w:yAlign="inline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710F67">
              <w:rPr>
                <w:rFonts w:ascii="Times New Roman" w:hAnsi="Times New Roman" w:cs="Times New Roman"/>
                <w:sz w:val="32"/>
                <w:szCs w:val="32"/>
              </w:rPr>
              <w:t>Sản</w:t>
            </w:r>
            <w:proofErr w:type="spellEnd"/>
            <w:r w:rsidRPr="00710F6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710F67">
              <w:rPr>
                <w:rFonts w:ascii="Times New Roman" w:hAnsi="Times New Roman" w:cs="Times New Roman"/>
                <w:sz w:val="32"/>
                <w:szCs w:val="32"/>
              </w:rPr>
              <w:t>Phẩm</w:t>
            </w:r>
            <w:proofErr w:type="spellEnd"/>
            <w:r w:rsidRPr="00710F67">
              <w:rPr>
                <w:rFonts w:ascii="Times New Roman" w:hAnsi="Times New Roman" w:cs="Times New Roman"/>
                <w:sz w:val="32"/>
                <w:szCs w:val="32"/>
              </w:rPr>
              <w:t xml:space="preserve"> Caro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08"/>
        <w:gridCol w:w="6"/>
        <w:gridCol w:w="6"/>
      </w:tblGrid>
      <w:tr w:rsidR="00F1406D" w:rsidRPr="00710F67" w14:paraId="4B7B6F57" w14:textId="77777777" w:rsidTr="00C6323A">
        <w:trPr>
          <w:trHeight w:val="358"/>
        </w:trPr>
        <w:tc>
          <w:tcPr>
            <w:tcW w:w="3567" w:type="dxa"/>
          </w:tcPr>
          <w:p w14:paraId="2D4DF204" w14:textId="77777777" w:rsidR="00A91D75" w:rsidRPr="00710F67" w:rsidRDefault="00A91D75" w:rsidP="00A91D75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710F67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mc:AlternateContent>
                <mc:Choice Requires="wps">
                  <w:drawing>
                    <wp:inline distT="0" distB="0" distL="0" distR="0" wp14:anchorId="056816C6" wp14:editId="3521D928">
                      <wp:extent cx="3573780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73780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20C0A7B" w14:textId="04DC61BC" w:rsidR="00A91D75" w:rsidRPr="00A91D75" w:rsidRDefault="00B41DA4" w:rsidP="00A91D75">
                                  <w:pPr>
                                    <w:pStyle w:val="Subtitle"/>
                                  </w:pPr>
                                  <w:r>
                                    <w:t>Nhóm: Alpha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56816C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281.4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" filled="f" stroked="f" strokeweight=".5pt">
                      <v:textbox inset=",,,0">
                        <w:txbxContent>
                          <w:p w14:paraId="120C0A7B" w14:textId="04DC61BC" w:rsidR="00A91D75" w:rsidRPr="00A91D75" w:rsidRDefault="00B41DA4" w:rsidP="00A91D75">
                            <w:pPr>
                              <w:pStyle w:val="Subtitle"/>
                            </w:pPr>
                            <w:r>
                              <w:t>Nhóm: Alpha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224A422C" w14:textId="77777777" w:rsidR="00A91D75" w:rsidRPr="00710F67" w:rsidRDefault="00A91D75" w:rsidP="00A91D75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83" w:type="dxa"/>
            <w:vAlign w:val="bottom"/>
          </w:tcPr>
          <w:p w14:paraId="15D946BD" w14:textId="77777777" w:rsidR="00A91D75" w:rsidRPr="00710F67" w:rsidRDefault="00A91D75" w:rsidP="00A91D75">
            <w:pPr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F1406D" w:rsidRPr="00710F67" w14:paraId="21825CA9" w14:textId="77777777" w:rsidTr="00C6323A">
        <w:trPr>
          <w:trHeight w:val="1197"/>
        </w:trPr>
        <w:tc>
          <w:tcPr>
            <w:tcW w:w="3567" w:type="dxa"/>
          </w:tcPr>
          <w:p w14:paraId="596B3CAA" w14:textId="77777777" w:rsidR="00A91D75" w:rsidRPr="00710F67" w:rsidRDefault="00A91D75" w:rsidP="00A91D75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 w:rsidRPr="00710F67">
              <w:rPr>
                <w:rFonts w:ascii="Times New Roman" w:hAnsi="Times New Roman" w:cs="Times New Roman"/>
                <w:noProof/>
                <w:sz w:val="32"/>
                <w:szCs w:val="32"/>
              </w:rPr>
              <w:lastRenderedPageBreak/>
              <mc:AlternateContent>
                <mc:Choice Requires="wps">
                  <w:drawing>
                    <wp:inline distT="0" distB="0" distL="0" distR="0" wp14:anchorId="444493F2" wp14:editId="49DCCC8A">
                      <wp:extent cx="6355080" cy="784860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55080" cy="784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BD89830" w14:textId="0984AE55" w:rsidR="00F1406D" w:rsidRPr="00F1406D" w:rsidRDefault="00F1406D" w:rsidP="00F1406D">
                                  <w:pPr>
                                    <w:spacing w:line="240" w:lineRule="auto"/>
                                    <w:contextualSpacing w:val="0"/>
                                    <w:rPr>
                                      <w:rFonts w:ascii="Helvetica" w:eastAsia="Times New Roman" w:hAnsi="Helvetica" w:cs="Calibri"/>
                                      <w:color w:val="000000"/>
                                      <w:szCs w:val="24"/>
                                      <w:lang w:eastAsia="en-US"/>
                                    </w:rPr>
                                  </w:pPr>
                                </w:p>
                                <w:p w14:paraId="4C3341EA" w14:textId="7F454052" w:rsidR="00F1406D" w:rsidRPr="00F1406D" w:rsidRDefault="00F1406D" w:rsidP="00F1406D">
                                  <w:pPr>
                                    <w:spacing w:line="240" w:lineRule="auto"/>
                                    <w:contextualSpacing w:val="0"/>
                                    <w:rPr>
                                      <w:rFonts w:ascii="Helvetica" w:eastAsia="Times New Roman" w:hAnsi="Helvetica" w:cs="Calibri"/>
                                      <w:color w:val="000000"/>
                                      <w:szCs w:val="24"/>
                                      <w:lang w:eastAsia="en-US"/>
                                    </w:rPr>
                                  </w:pPr>
                                </w:p>
                                <w:p w14:paraId="132BCC45" w14:textId="12482858" w:rsidR="00F1406D" w:rsidRPr="00F1406D" w:rsidRDefault="00F1406D" w:rsidP="00A91D75">
                                  <w:pPr>
                                    <w:rPr>
                                      <w:rFonts w:ascii="Helvetica" w:hAnsi="Helvetica"/>
                                      <w:szCs w:val="24"/>
                                    </w:rPr>
                                  </w:pPr>
                                </w:p>
                                <w:p w14:paraId="75407110" w14:textId="77777777" w:rsidR="00F1406D" w:rsidRPr="00F1406D" w:rsidRDefault="00F1406D" w:rsidP="00A91D75">
                                  <w:pPr>
                                    <w:rPr>
                                      <w:rFonts w:ascii="Helvetica" w:hAnsi="Helvetica"/>
                                      <w:szCs w:val="24"/>
                                    </w:rPr>
                                  </w:pPr>
                                </w:p>
                                <w:p w14:paraId="6B4CF596" w14:textId="141E125D" w:rsidR="00A91D75" w:rsidRPr="00F1406D" w:rsidRDefault="00A91D75" w:rsidP="00A91D75">
                                  <w:pPr>
                                    <w:rPr>
                                      <w:rFonts w:ascii="Helvetica" w:hAnsi="Helvetica"/>
                                      <w:szCs w:val="24"/>
                                    </w:rPr>
                                  </w:pPr>
                                </w:p>
                                <w:p w14:paraId="02766F56" w14:textId="77777777" w:rsidR="00A91D75" w:rsidRPr="00F1406D" w:rsidRDefault="00A91D75" w:rsidP="00A91D75">
                                  <w:pPr>
                                    <w:rPr>
                                      <w:rFonts w:ascii="Helvetica" w:hAnsi="Helvetica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44493F2" id="Text Box 7" o:spid="_x0000_s1027" type="#_x0000_t202" style="width:500.4pt;height:6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" filled="f" stroked="f" strokeweight=".5pt">
                      <v:textbox>
                        <w:txbxContent>
                          <w:p w14:paraId="4BD89830" w14:textId="0984AE55" w:rsidR="00F1406D" w:rsidRPr="00F1406D" w:rsidRDefault="00F1406D" w:rsidP="00F1406D">
                            <w:pPr>
                              <w:spacing w:line="240" w:lineRule="auto"/>
                              <w:contextualSpacing w:val="0"/>
                              <w:rPr>
                                <w:rFonts w:ascii="Helvetica" w:eastAsia="Times New Roman" w:hAnsi="Helvetica" w:cs="Calibri"/>
                                <w:color w:val="000000"/>
                                <w:szCs w:val="24"/>
                                <w:lang w:eastAsia="en-US"/>
                              </w:rPr>
                            </w:pPr>
                          </w:p>
                          <w:p w14:paraId="4C3341EA" w14:textId="7F454052" w:rsidR="00F1406D" w:rsidRPr="00F1406D" w:rsidRDefault="00F1406D" w:rsidP="00F1406D">
                            <w:pPr>
                              <w:spacing w:line="240" w:lineRule="auto"/>
                              <w:contextualSpacing w:val="0"/>
                              <w:rPr>
                                <w:rFonts w:ascii="Helvetica" w:eastAsia="Times New Roman" w:hAnsi="Helvetica" w:cs="Calibri"/>
                                <w:color w:val="000000"/>
                                <w:szCs w:val="24"/>
                                <w:lang w:eastAsia="en-US"/>
                              </w:rPr>
                            </w:pPr>
                          </w:p>
                          <w:p w14:paraId="132BCC45" w14:textId="12482858" w:rsidR="00F1406D" w:rsidRPr="00F1406D" w:rsidRDefault="00F1406D" w:rsidP="00A91D75">
                            <w:pPr>
                              <w:rPr>
                                <w:rFonts w:ascii="Helvetica" w:hAnsi="Helvetica"/>
                                <w:szCs w:val="24"/>
                              </w:rPr>
                            </w:pPr>
                          </w:p>
                          <w:p w14:paraId="75407110" w14:textId="77777777" w:rsidR="00F1406D" w:rsidRPr="00F1406D" w:rsidRDefault="00F1406D" w:rsidP="00A91D75">
                            <w:pPr>
                              <w:rPr>
                                <w:rFonts w:ascii="Helvetica" w:hAnsi="Helvetica"/>
                                <w:szCs w:val="24"/>
                              </w:rPr>
                            </w:pPr>
                          </w:p>
                          <w:p w14:paraId="6B4CF596" w14:textId="141E125D" w:rsidR="00A91D75" w:rsidRPr="00F1406D" w:rsidRDefault="00A91D75" w:rsidP="00A91D75">
                            <w:pPr>
                              <w:rPr>
                                <w:rFonts w:ascii="Helvetica" w:hAnsi="Helvetica"/>
                                <w:szCs w:val="24"/>
                              </w:rPr>
                            </w:pPr>
                          </w:p>
                          <w:p w14:paraId="02766F56" w14:textId="77777777" w:rsidR="00A91D75" w:rsidRPr="00F1406D" w:rsidRDefault="00A91D75" w:rsidP="00A91D75">
                            <w:pPr>
                              <w:rPr>
                                <w:rFonts w:ascii="Helvetica" w:hAnsi="Helvetica"/>
                                <w:szCs w:val="24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02031A5B" w14:textId="1E18024D" w:rsidR="00A91D75" w:rsidRPr="00710F67" w:rsidRDefault="00A91D75" w:rsidP="00A91D75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3483" w:type="dxa"/>
            <w:vAlign w:val="bottom"/>
          </w:tcPr>
          <w:p w14:paraId="4C16CB4E" w14:textId="4976F515" w:rsidR="00A91D75" w:rsidRPr="00710F67" w:rsidRDefault="00A91D75" w:rsidP="00A91D75">
            <w:pPr>
              <w:jc w:val="right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</w:tbl>
    <w:sdt>
      <w:sdtPr>
        <w:rPr>
          <w:rFonts w:ascii="Times New Roman" w:eastAsiaTheme="minorHAnsi" w:hAnsi="Times New Roman" w:cs="Times New Roman"/>
          <w:b w:val="0"/>
          <w:bCs w:val="0"/>
          <w:caps w:val="0"/>
          <w:kern w:val="0"/>
          <w:sz w:val="32"/>
          <w:szCs w:val="32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298A66" w14:textId="5B1E6204" w:rsidR="00E523C3" w:rsidRPr="00710F67" w:rsidRDefault="00CB27A1" w:rsidP="00E523C3">
          <w:pPr>
            <w:pStyle w:val="TOCHeading"/>
            <w:rPr>
              <w:rFonts w:ascii="Times New Roman" w:hAnsi="Times New Roman" w:cs="Times New Roman"/>
              <w:sz w:val="32"/>
              <w:szCs w:val="32"/>
            </w:rPr>
          </w:pPr>
          <w:r w:rsidRPr="00710F67">
            <w:rPr>
              <w:rFonts w:ascii="Times New Roman" w:hAnsi="Times New Roman" w:cs="Times New Roman"/>
              <w:noProof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783C91E2" wp14:editId="3B6EDA68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CB84482" id="Rectangle 31" o:spid="_x0000_s1026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" fillcolor="#f3d569 [3204]" stroked="f" strokeweight="2pt">
                    <w10:wrap anchory="page"/>
                  </v:rect>
                </w:pict>
              </mc:Fallback>
            </mc:AlternateContent>
          </w:r>
          <w:r w:rsidR="004F6304" w:rsidRPr="00710F67">
            <w:rPr>
              <w:rFonts w:ascii="Times New Roman" w:hAnsi="Times New Roman" w:cs="Times New Roman"/>
              <w:sz w:val="32"/>
              <w:szCs w:val="32"/>
            </w:rPr>
            <w:t>Mục Lục</w:t>
          </w:r>
        </w:p>
        <w:p w14:paraId="51AF3E13" w14:textId="69D28562" w:rsidR="00A7217A" w:rsidRPr="00710F67" w:rsidRDefault="00E523C3">
          <w:pPr>
            <w:pStyle w:val="TOC1"/>
            <w:rPr>
              <w:rFonts w:ascii="Times New Roman" w:eastAsiaTheme="minorEastAsia" w:hAnsi="Times New Roman" w:cs="Times New Roman"/>
              <w:color w:val="auto"/>
              <w:kern w:val="0"/>
              <w:sz w:val="32"/>
              <w:szCs w:val="32"/>
              <w:lang w:eastAsia="en-US"/>
            </w:rPr>
          </w:pPr>
          <w:r w:rsidRPr="00710F67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710F67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710F67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501116467" w:history="1">
            <w:r w:rsidR="004F6304" w:rsidRPr="00710F67">
              <w:rPr>
                <w:rStyle w:val="Hyperlink"/>
                <w:rFonts w:ascii="Times New Roman" w:hAnsi="Times New Roman" w:cs="Times New Roman"/>
                <w:sz w:val="32"/>
                <w:szCs w:val="32"/>
              </w:rPr>
              <w:t>Giới thiệu</w:t>
            </w:r>
            <w:r w:rsidR="00A7217A" w:rsidRPr="00710F67">
              <w:rPr>
                <w:rFonts w:ascii="Times New Roman" w:hAnsi="Times New Roman" w:cs="Times New Roman"/>
                <w:webHidden/>
                <w:sz w:val="32"/>
                <w:szCs w:val="32"/>
              </w:rPr>
              <w:tab/>
            </w:r>
            <w:r w:rsidR="002B4D18" w:rsidRPr="00710F67">
              <w:rPr>
                <w:rFonts w:ascii="Times New Roman" w:hAnsi="Times New Roman" w:cs="Times New Roman"/>
                <w:webHidden/>
                <w:sz w:val="32"/>
                <w:szCs w:val="32"/>
              </w:rPr>
              <w:t>3</w:t>
            </w:r>
          </w:hyperlink>
        </w:p>
        <w:p w14:paraId="4AED42A2" w14:textId="4F683A52" w:rsidR="00A7217A" w:rsidRPr="00710F67" w:rsidRDefault="00E43C7B">
          <w:pPr>
            <w:pStyle w:val="TOC2"/>
            <w:tabs>
              <w:tab w:val="right" w:leader="underscore" w:pos="9926"/>
            </w:tabs>
            <w:rPr>
              <w:rFonts w:ascii="Times New Roman" w:eastAsiaTheme="minorEastAsia" w:hAnsi="Times New Roman" w:cs="Times New Roman"/>
              <w:noProof/>
              <w:color w:val="auto"/>
              <w:sz w:val="32"/>
              <w:szCs w:val="32"/>
              <w:lang w:eastAsia="en-US"/>
            </w:rPr>
          </w:pPr>
          <w:hyperlink w:anchor="_Toc501116468" w:history="1">
            <w:r w:rsidR="004F6304" w:rsidRPr="00710F67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Thông tin nhóm</w:t>
            </w:r>
            <w:r w:rsidR="00A7217A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517BCA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</w:hyperlink>
        </w:p>
        <w:p w14:paraId="0B2211A1" w14:textId="73B0899D" w:rsidR="00A7217A" w:rsidRPr="00710F67" w:rsidRDefault="00E43C7B">
          <w:pPr>
            <w:pStyle w:val="TOC2"/>
            <w:tabs>
              <w:tab w:val="right" w:leader="underscore" w:pos="9926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501116469" w:history="1">
            <w:r w:rsidR="00B41DA4" w:rsidRPr="00710F67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Tổng quan vấn đề</w:t>
            </w:r>
            <w:r w:rsidR="00A7217A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517BCA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</w:hyperlink>
        </w:p>
        <w:p w14:paraId="6F832085" w14:textId="2D42A2DB" w:rsidR="00A7217A" w:rsidRPr="00710F67" w:rsidRDefault="00780193">
          <w:pPr>
            <w:pStyle w:val="TOC1"/>
            <w:rPr>
              <w:rFonts w:ascii="Times New Roman" w:eastAsiaTheme="minorEastAsia" w:hAnsi="Times New Roman" w:cs="Times New Roman"/>
              <w:color w:val="auto"/>
              <w:kern w:val="0"/>
              <w:sz w:val="32"/>
              <w:szCs w:val="32"/>
              <w:lang w:eastAsia="en-US"/>
            </w:rPr>
          </w:pPr>
          <w:r w:rsidRPr="00710F67">
            <w:rPr>
              <w:rFonts w:ascii="Times New Roman" w:hAnsi="Times New Roman" w:cs="Times New Roman"/>
              <w:sz w:val="32"/>
              <w:szCs w:val="32"/>
            </w:rPr>
            <w:t>Chi tiết về sản phẩm và quá trình làm</w:t>
          </w:r>
          <w:r w:rsidR="007950E0" w:rsidRPr="00710F67">
            <w:rPr>
              <w:rFonts w:ascii="Times New Roman" w:hAnsi="Times New Roman" w:cs="Times New Roman"/>
              <w:sz w:val="32"/>
              <w:szCs w:val="32"/>
            </w:rPr>
            <w:t>________________________________  5</w:t>
          </w:r>
        </w:p>
        <w:p w14:paraId="5A817609" w14:textId="263448A5" w:rsidR="00107B3C" w:rsidRPr="00710F67" w:rsidRDefault="00E43C7B" w:rsidP="00107B3C">
          <w:pPr>
            <w:pStyle w:val="TOC2"/>
            <w:tabs>
              <w:tab w:val="right" w:leader="underscore" w:pos="9926"/>
            </w:tabs>
            <w:rPr>
              <w:rFonts w:ascii="Times New Roman" w:eastAsiaTheme="minorEastAsia" w:hAnsi="Times New Roman" w:cs="Times New Roman"/>
              <w:noProof/>
              <w:color w:val="auto"/>
              <w:sz w:val="32"/>
              <w:szCs w:val="32"/>
              <w:lang w:eastAsia="en-US"/>
            </w:rPr>
          </w:pPr>
          <w:hyperlink w:anchor="_Toc501116475" w:history="1">
            <w:r w:rsidR="00B41DA4" w:rsidRPr="00710F67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Yêu cầu 1</w:t>
            </w:r>
            <w:r w:rsidR="00107B3C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7950E0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</w:hyperlink>
        </w:p>
        <w:p w14:paraId="3A105F84" w14:textId="07654237" w:rsidR="00107B3C" w:rsidRPr="00710F67" w:rsidRDefault="00E43C7B" w:rsidP="00107B3C">
          <w:pPr>
            <w:pStyle w:val="TOC2"/>
            <w:tabs>
              <w:tab w:val="right" w:leader="underscore" w:pos="9926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501116475" w:history="1">
            <w:r w:rsidR="00B41DA4" w:rsidRPr="00710F67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Yêu cầu 2</w:t>
            </w:r>
            <w:r w:rsidR="00107B3C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7950E0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</w:hyperlink>
        </w:p>
        <w:p w14:paraId="2985FCC5" w14:textId="47D8F359" w:rsidR="00FE14EA" w:rsidRPr="00710F67" w:rsidRDefault="00B41DA4" w:rsidP="00FE14EA">
          <w:pPr>
            <w:pStyle w:val="TOC2"/>
            <w:tabs>
              <w:tab w:val="right" w:leader="underscore" w:pos="9926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r w:rsidRPr="00710F67">
            <w:rPr>
              <w:rFonts w:ascii="Times New Roman" w:hAnsi="Times New Roman" w:cs="Times New Roman"/>
              <w:sz w:val="32"/>
              <w:szCs w:val="32"/>
            </w:rPr>
            <w:t>Yêu cầu 3</w:t>
          </w:r>
          <w:r w:rsidR="00FE14EA" w:rsidRPr="00710F67">
            <w:rPr>
              <w:rFonts w:ascii="Times New Roman" w:hAnsi="Times New Roman" w:cs="Times New Roman"/>
              <w:sz w:val="32"/>
              <w:szCs w:val="32"/>
            </w:rPr>
            <w:t xml:space="preserve">   </w:t>
          </w:r>
          <w:hyperlink w:anchor="_Toc501116475" w:history="1">
            <w:r w:rsidR="00FE14EA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7950E0"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7</w:t>
            </w:r>
          </w:hyperlink>
        </w:p>
        <w:p w14:paraId="3810092F" w14:textId="760AF85C" w:rsidR="00B41DA4" w:rsidRPr="00710F67" w:rsidRDefault="00B41DA4" w:rsidP="00B41DA4">
          <w:pPr>
            <w:pStyle w:val="TOC2"/>
            <w:tabs>
              <w:tab w:val="right" w:leader="underscore" w:pos="9926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r w:rsidRPr="00710F67">
            <w:rPr>
              <w:rFonts w:ascii="Times New Roman" w:hAnsi="Times New Roman" w:cs="Times New Roman"/>
              <w:sz w:val="32"/>
              <w:szCs w:val="32"/>
            </w:rPr>
            <w:t xml:space="preserve">Yêu cầu 4   </w:t>
          </w:r>
          <w:hyperlink w:anchor="_Toc501116475" w:history="1">
            <w:r w:rsidRPr="00710F67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  <w:t>7</w:t>
            </w:r>
          </w:hyperlink>
        </w:p>
        <w:p w14:paraId="68FC748C" w14:textId="77777777" w:rsidR="00B41DA4" w:rsidRPr="00710F67" w:rsidRDefault="00B41DA4" w:rsidP="00B41DA4">
          <w:pPr>
            <w:rPr>
              <w:rFonts w:ascii="Times New Roman" w:hAnsi="Times New Roman" w:cs="Times New Roman"/>
              <w:sz w:val="32"/>
              <w:szCs w:val="32"/>
            </w:rPr>
          </w:pPr>
        </w:p>
        <w:p w14:paraId="4B163BAC" w14:textId="77777777" w:rsidR="00984D64" w:rsidRPr="00710F67" w:rsidRDefault="00984D64" w:rsidP="00984D64">
          <w:pPr>
            <w:rPr>
              <w:rFonts w:ascii="Times New Roman" w:hAnsi="Times New Roman" w:cs="Times New Roman"/>
              <w:sz w:val="32"/>
              <w:szCs w:val="32"/>
            </w:rPr>
          </w:pPr>
        </w:p>
        <w:p w14:paraId="139AD2A6" w14:textId="73330622" w:rsidR="00E523C3" w:rsidRPr="00710F67" w:rsidRDefault="00E523C3">
          <w:pPr>
            <w:rPr>
              <w:rFonts w:ascii="Times New Roman" w:hAnsi="Times New Roman" w:cs="Times New Roman"/>
              <w:sz w:val="32"/>
              <w:szCs w:val="32"/>
            </w:rPr>
          </w:pPr>
          <w:r w:rsidRPr="00710F67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358FEE1E" w14:textId="310EECBD" w:rsidR="00184B35" w:rsidRPr="00710F67" w:rsidRDefault="00780193" w:rsidP="002B4D18">
      <w:pPr>
        <w:pStyle w:val="Heading1"/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</w:rPr>
      </w:pPr>
      <w:bookmarkStart w:id="0" w:name="_Hlk501114800"/>
      <w:r w:rsidRPr="00710F67">
        <w:rPr>
          <w:rFonts w:ascii="Times New Roman" w:hAnsi="Times New Roman" w:cs="Times New Roman"/>
          <w:sz w:val="32"/>
          <w:szCs w:val="32"/>
        </w:rPr>
        <w:lastRenderedPageBreak/>
        <w:t>Giới</w:t>
      </w: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thiệu</w:t>
      </w:r>
      <w:r w:rsidR="002B4D18" w:rsidRPr="00710F67">
        <w:rPr>
          <w:rFonts w:ascii="Times New Roman" w:hAnsi="Times New Roman" w:cs="Times New Roman"/>
          <w:sz w:val="32"/>
          <w:szCs w:val="32"/>
        </w:rPr>
        <w:t>:</w:t>
      </w:r>
    </w:p>
    <w:bookmarkEnd w:id="0"/>
    <w:p w14:paraId="6DAEB722" w14:textId="77777777" w:rsidR="00E523C3" w:rsidRPr="00710F67" w:rsidRDefault="00E523C3" w:rsidP="00E523C3">
      <w:pPr>
        <w:rPr>
          <w:rFonts w:ascii="Times New Roman" w:hAnsi="Times New Roman" w:cs="Times New Roman"/>
          <w:sz w:val="32"/>
          <w:szCs w:val="32"/>
        </w:rPr>
      </w:pPr>
    </w:p>
    <w:p w14:paraId="62B48311" w14:textId="5FA0E8F0" w:rsidR="00E523C3" w:rsidRPr="00710F67" w:rsidRDefault="00780193" w:rsidP="002B4D18">
      <w:pPr>
        <w:pStyle w:val="Heading2"/>
        <w:numPr>
          <w:ilvl w:val="1"/>
          <w:numId w:val="27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tin nhóm</w:t>
      </w:r>
      <w:r w:rsidR="002B4D18" w:rsidRPr="00710F67">
        <w:rPr>
          <w:rFonts w:ascii="Times New Roman" w:hAnsi="Times New Roman" w:cs="Times New Roman"/>
          <w:sz w:val="32"/>
          <w:szCs w:val="32"/>
        </w:rPr>
        <w:t>:</w:t>
      </w:r>
    </w:p>
    <w:p w14:paraId="3821BAA5" w14:textId="5E3FB383" w:rsidR="00780193" w:rsidRPr="00710F67" w:rsidRDefault="00780193" w:rsidP="00780193">
      <w:pPr>
        <w:pStyle w:val="NormalWeb"/>
        <w:numPr>
          <w:ilvl w:val="0"/>
          <w:numId w:val="37"/>
        </w:numPr>
        <w:spacing w:before="0" w:beforeAutospacing="0" w:after="0" w:afterAutospacing="0" w:line="360" w:lineRule="auto"/>
        <w:ind w:left="360"/>
        <w:textAlignment w:val="baseline"/>
        <w:rPr>
          <w:color w:val="000000"/>
          <w:sz w:val="32"/>
          <w:szCs w:val="32"/>
        </w:rPr>
      </w:pPr>
      <w:proofErr w:type="spellStart"/>
      <w:r w:rsidRPr="00710F67">
        <w:rPr>
          <w:color w:val="000000"/>
          <w:sz w:val="32"/>
          <w:szCs w:val="32"/>
        </w:rPr>
        <w:t>Cơ</w:t>
      </w:r>
      <w:proofErr w:type="spellEnd"/>
      <w:r w:rsidRPr="00710F67">
        <w:rPr>
          <w:color w:val="000000"/>
          <w:sz w:val="32"/>
          <w:szCs w:val="32"/>
        </w:rPr>
        <w:t xml:space="preserve"> </w:t>
      </w:r>
      <w:proofErr w:type="spellStart"/>
      <w:r w:rsidRPr="00710F67">
        <w:rPr>
          <w:color w:val="000000"/>
          <w:sz w:val="32"/>
          <w:szCs w:val="32"/>
        </w:rPr>
        <w:t>sở</w:t>
      </w:r>
      <w:proofErr w:type="spellEnd"/>
      <w:r w:rsidRPr="00710F67">
        <w:rPr>
          <w:color w:val="000000"/>
          <w:sz w:val="32"/>
          <w:szCs w:val="32"/>
        </w:rPr>
        <w:t xml:space="preserve">: </w:t>
      </w:r>
      <w:proofErr w:type="spellStart"/>
      <w:r w:rsidRPr="00710F67">
        <w:rPr>
          <w:color w:val="000000"/>
          <w:sz w:val="32"/>
          <w:szCs w:val="32"/>
        </w:rPr>
        <w:t>Trường</w:t>
      </w:r>
      <w:proofErr w:type="spellEnd"/>
      <w:r w:rsidRPr="00710F67">
        <w:rPr>
          <w:color w:val="000000"/>
          <w:sz w:val="32"/>
          <w:szCs w:val="32"/>
        </w:rPr>
        <w:t xml:space="preserve"> </w:t>
      </w:r>
      <w:proofErr w:type="spellStart"/>
      <w:r w:rsidRPr="00710F67">
        <w:rPr>
          <w:color w:val="000000"/>
          <w:sz w:val="32"/>
          <w:szCs w:val="32"/>
        </w:rPr>
        <w:t>Đại</w:t>
      </w:r>
      <w:proofErr w:type="spellEnd"/>
      <w:r w:rsidRPr="00710F67">
        <w:rPr>
          <w:color w:val="000000"/>
          <w:sz w:val="32"/>
          <w:szCs w:val="32"/>
        </w:rPr>
        <w:t xml:space="preserve"> </w:t>
      </w:r>
      <w:proofErr w:type="spellStart"/>
      <w:r w:rsidRPr="00710F67">
        <w:rPr>
          <w:color w:val="000000"/>
          <w:sz w:val="32"/>
          <w:szCs w:val="32"/>
        </w:rPr>
        <w:t>học</w:t>
      </w:r>
      <w:proofErr w:type="spellEnd"/>
      <w:r w:rsidRPr="00710F67">
        <w:rPr>
          <w:color w:val="000000"/>
          <w:sz w:val="32"/>
          <w:szCs w:val="32"/>
        </w:rPr>
        <w:t xml:space="preserve"> FPT </w:t>
      </w:r>
      <w:proofErr w:type="spellStart"/>
      <w:r w:rsidRPr="00710F67">
        <w:rPr>
          <w:color w:val="000000"/>
          <w:sz w:val="32"/>
          <w:szCs w:val="32"/>
        </w:rPr>
        <w:t>Cần</w:t>
      </w:r>
      <w:proofErr w:type="spellEnd"/>
      <w:r w:rsidRPr="00710F67">
        <w:rPr>
          <w:color w:val="000000"/>
          <w:sz w:val="32"/>
          <w:szCs w:val="32"/>
        </w:rPr>
        <w:t xml:space="preserve"> </w:t>
      </w:r>
      <w:proofErr w:type="spellStart"/>
      <w:r w:rsidRPr="00710F67">
        <w:rPr>
          <w:color w:val="000000"/>
          <w:sz w:val="32"/>
          <w:szCs w:val="32"/>
        </w:rPr>
        <w:t>Thơ</w:t>
      </w:r>
      <w:proofErr w:type="spellEnd"/>
      <w:r w:rsidRPr="00710F67">
        <w:rPr>
          <w:color w:val="000000"/>
          <w:sz w:val="32"/>
          <w:szCs w:val="32"/>
        </w:rPr>
        <w:t>.</w:t>
      </w:r>
      <w:r w:rsidR="00593C0C" w:rsidRPr="00710F67">
        <w:rPr>
          <w:color w:val="000000"/>
          <w:sz w:val="32"/>
          <w:szCs w:val="32"/>
        </w:rPr>
        <w:t xml:space="preserve"> </w:t>
      </w:r>
      <w:proofErr w:type="spellStart"/>
      <w:r w:rsidR="00593C0C" w:rsidRPr="00710F67">
        <w:rPr>
          <w:color w:val="000000"/>
          <w:sz w:val="32"/>
          <w:szCs w:val="32"/>
        </w:rPr>
        <w:t>Lưu</w:t>
      </w:r>
      <w:proofErr w:type="spellEnd"/>
      <w:r w:rsidR="00593C0C" w:rsidRPr="00710F67">
        <w:rPr>
          <w:color w:val="000000"/>
          <w:sz w:val="32"/>
          <w:szCs w:val="32"/>
        </w:rPr>
        <w:t xml:space="preserve"> </w:t>
      </w:r>
      <w:proofErr w:type="spellStart"/>
      <w:r w:rsidR="00593C0C" w:rsidRPr="00710F67">
        <w:rPr>
          <w:color w:val="000000"/>
          <w:sz w:val="32"/>
          <w:szCs w:val="32"/>
        </w:rPr>
        <w:t>trữ</w:t>
      </w:r>
      <w:proofErr w:type="spellEnd"/>
    </w:p>
    <w:p w14:paraId="01021500" w14:textId="5944B46E" w:rsidR="00780193" w:rsidRPr="00710F67" w:rsidRDefault="00780193" w:rsidP="00780193">
      <w:pPr>
        <w:pStyle w:val="NormalWeb"/>
        <w:numPr>
          <w:ilvl w:val="0"/>
          <w:numId w:val="37"/>
        </w:numPr>
        <w:spacing w:before="0" w:beforeAutospacing="0" w:after="0" w:afterAutospacing="0" w:line="360" w:lineRule="auto"/>
        <w:ind w:left="360"/>
        <w:textAlignment w:val="baseline"/>
        <w:rPr>
          <w:color w:val="000000"/>
          <w:sz w:val="32"/>
          <w:szCs w:val="32"/>
        </w:rPr>
      </w:pPr>
      <w:proofErr w:type="spellStart"/>
      <w:r w:rsidRPr="00710F67">
        <w:rPr>
          <w:color w:val="000000"/>
          <w:sz w:val="32"/>
          <w:szCs w:val="32"/>
        </w:rPr>
        <w:t>Tên</w:t>
      </w:r>
      <w:proofErr w:type="spellEnd"/>
      <w:r w:rsidRPr="00710F67">
        <w:rPr>
          <w:color w:val="000000"/>
          <w:sz w:val="32"/>
          <w:szCs w:val="32"/>
        </w:rPr>
        <w:t xml:space="preserve"> </w:t>
      </w:r>
      <w:proofErr w:type="spellStart"/>
      <w:r w:rsidRPr="00710F67">
        <w:rPr>
          <w:color w:val="000000"/>
          <w:sz w:val="32"/>
          <w:szCs w:val="32"/>
        </w:rPr>
        <w:t>nhóm</w:t>
      </w:r>
      <w:proofErr w:type="spellEnd"/>
      <w:r w:rsidRPr="00710F67">
        <w:rPr>
          <w:color w:val="000000"/>
          <w:sz w:val="32"/>
          <w:szCs w:val="32"/>
        </w:rPr>
        <w:t xml:space="preserve">: </w:t>
      </w:r>
      <w:proofErr w:type="spellStart"/>
      <w:r w:rsidR="004C1962" w:rsidRPr="00710F67">
        <w:rPr>
          <w:color w:val="000000"/>
          <w:sz w:val="32"/>
          <w:szCs w:val="32"/>
        </w:rPr>
        <w:t>Aplha</w:t>
      </w:r>
      <w:proofErr w:type="spellEnd"/>
      <w:r w:rsidRPr="00710F67">
        <w:rPr>
          <w:color w:val="000000"/>
          <w:sz w:val="32"/>
          <w:szCs w:val="32"/>
        </w:rPr>
        <w:t>.</w:t>
      </w:r>
    </w:p>
    <w:p w14:paraId="47EC584C" w14:textId="77777777" w:rsidR="00780193" w:rsidRPr="00710F67" w:rsidRDefault="00780193" w:rsidP="00780193">
      <w:pPr>
        <w:pStyle w:val="NormalWeb"/>
        <w:numPr>
          <w:ilvl w:val="0"/>
          <w:numId w:val="37"/>
        </w:numPr>
        <w:spacing w:before="0" w:beforeAutospacing="0" w:after="0" w:afterAutospacing="0" w:line="360" w:lineRule="auto"/>
        <w:ind w:left="360"/>
        <w:textAlignment w:val="baseline"/>
        <w:rPr>
          <w:color w:val="000000"/>
          <w:sz w:val="32"/>
          <w:szCs w:val="32"/>
        </w:rPr>
      </w:pPr>
      <w:proofErr w:type="spellStart"/>
      <w:r w:rsidRPr="00710F67">
        <w:rPr>
          <w:color w:val="000000"/>
          <w:sz w:val="32"/>
          <w:szCs w:val="32"/>
        </w:rPr>
        <w:t>Số</w:t>
      </w:r>
      <w:proofErr w:type="spellEnd"/>
      <w:r w:rsidRPr="00710F67">
        <w:rPr>
          <w:color w:val="000000"/>
          <w:sz w:val="32"/>
          <w:szCs w:val="32"/>
        </w:rPr>
        <w:t xml:space="preserve"> </w:t>
      </w:r>
      <w:proofErr w:type="spellStart"/>
      <w:r w:rsidRPr="00710F67">
        <w:rPr>
          <w:color w:val="000000"/>
          <w:sz w:val="32"/>
          <w:szCs w:val="32"/>
        </w:rPr>
        <w:t>lượng</w:t>
      </w:r>
      <w:proofErr w:type="spellEnd"/>
      <w:r w:rsidRPr="00710F67">
        <w:rPr>
          <w:color w:val="000000"/>
          <w:sz w:val="32"/>
          <w:szCs w:val="32"/>
        </w:rPr>
        <w:t xml:space="preserve"> </w:t>
      </w:r>
      <w:proofErr w:type="spellStart"/>
      <w:r w:rsidRPr="00710F67">
        <w:rPr>
          <w:color w:val="000000"/>
          <w:sz w:val="32"/>
          <w:szCs w:val="32"/>
        </w:rPr>
        <w:t>thành</w:t>
      </w:r>
      <w:proofErr w:type="spellEnd"/>
      <w:r w:rsidRPr="00710F67">
        <w:rPr>
          <w:color w:val="000000"/>
          <w:sz w:val="32"/>
          <w:szCs w:val="32"/>
        </w:rPr>
        <w:t xml:space="preserve"> </w:t>
      </w:r>
      <w:proofErr w:type="spellStart"/>
      <w:r w:rsidRPr="00710F67">
        <w:rPr>
          <w:color w:val="000000"/>
          <w:sz w:val="32"/>
          <w:szCs w:val="32"/>
        </w:rPr>
        <w:t>viên</w:t>
      </w:r>
      <w:proofErr w:type="spellEnd"/>
      <w:r w:rsidRPr="00710F67">
        <w:rPr>
          <w:color w:val="000000"/>
          <w:sz w:val="32"/>
          <w:szCs w:val="32"/>
        </w:rPr>
        <w:t xml:space="preserve"> 3.</w:t>
      </w:r>
    </w:p>
    <w:p w14:paraId="3B153127" w14:textId="77777777" w:rsidR="00780193" w:rsidRPr="00710F67" w:rsidRDefault="00780193" w:rsidP="00780193">
      <w:pPr>
        <w:rPr>
          <w:rFonts w:ascii="Times New Roman" w:hAnsi="Times New Roman" w:cs="Times New Roman"/>
          <w:sz w:val="32"/>
          <w:szCs w:val="32"/>
        </w:rPr>
      </w:pPr>
    </w:p>
    <w:p w14:paraId="35B68AA8" w14:textId="73B89C78" w:rsidR="00E523C3" w:rsidRPr="00710F67" w:rsidRDefault="004C1962" w:rsidP="002B4D18">
      <w:pPr>
        <w:pStyle w:val="Heading2"/>
        <w:numPr>
          <w:ilvl w:val="1"/>
          <w:numId w:val="27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Tổng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2B4D18" w:rsidRPr="00710F67">
        <w:rPr>
          <w:rFonts w:ascii="Times New Roman" w:hAnsi="Times New Roman" w:cs="Times New Roman"/>
          <w:sz w:val="32"/>
          <w:szCs w:val="32"/>
        </w:rPr>
        <w:t>:</w:t>
      </w:r>
    </w:p>
    <w:p w14:paraId="16A7E485" w14:textId="77777777" w:rsidR="005E0A24" w:rsidRPr="00710F67" w:rsidRDefault="005E0A24" w:rsidP="00A95560">
      <w:pPr>
        <w:rPr>
          <w:rFonts w:ascii="Times New Roman" w:hAnsi="Times New Roman" w:cs="Times New Roman"/>
          <w:sz w:val="32"/>
          <w:szCs w:val="32"/>
        </w:rPr>
      </w:pPr>
    </w:p>
    <w:p w14:paraId="54876B4B" w14:textId="0F7B5855" w:rsidR="00780193" w:rsidRPr="00710F67" w:rsidRDefault="00D72DE0" w:rsidP="00780193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• </w:t>
      </w:r>
      <w:proofErr w:type="spellStart"/>
      <w:r w:rsidR="00780193" w:rsidRPr="00710F67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="00780193"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sản phẩm: </w:t>
      </w:r>
      <w:proofErr w:type="spellStart"/>
      <w:r w:rsidR="004C1962" w:rsidRPr="00710F67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="004C1962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4C1962" w:rsidRPr="00710F67">
        <w:rPr>
          <w:rFonts w:ascii="Times New Roman" w:hAnsi="Times New Roman" w:cs="Times New Roman"/>
          <w:sz w:val="32"/>
          <w:szCs w:val="32"/>
        </w:rPr>
        <w:t>mềm</w:t>
      </w:r>
      <w:proofErr w:type="spellEnd"/>
      <w:r w:rsidR="004C1962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4C1962"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="004C1962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4C1962" w:rsidRPr="00710F67">
        <w:rPr>
          <w:rFonts w:ascii="Times New Roman" w:hAnsi="Times New Roman" w:cs="Times New Roman"/>
          <w:sz w:val="32"/>
          <w:szCs w:val="32"/>
        </w:rPr>
        <w:t>caro</w:t>
      </w:r>
      <w:proofErr w:type="spellEnd"/>
      <w:r w:rsidR="00780193" w:rsidRPr="00710F67">
        <w:rPr>
          <w:rFonts w:ascii="Times New Roman" w:hAnsi="Times New Roman" w:cs="Times New Roman"/>
          <w:sz w:val="32"/>
          <w:szCs w:val="32"/>
          <w:lang w:val="vi-VN"/>
        </w:rPr>
        <w:t>.</w:t>
      </w:r>
    </w:p>
    <w:p w14:paraId="15619F89" w14:textId="256D2DAC" w:rsidR="004C1962" w:rsidRPr="00710F67" w:rsidRDefault="00593C0C" w:rsidP="00780193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   Chức năng chính:</w:t>
      </w:r>
    </w:p>
    <w:p w14:paraId="687DD55B" w14:textId="23FED9D0" w:rsidR="00593C0C" w:rsidRPr="00710F67" w:rsidRDefault="00593C0C" w:rsidP="00780193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           + </w:t>
      </w:r>
      <w:r w:rsidR="00D72DE0" w:rsidRPr="00710F67">
        <w:rPr>
          <w:rFonts w:ascii="Times New Roman" w:hAnsi="Times New Roman" w:cs="Times New Roman"/>
          <w:sz w:val="32"/>
          <w:szCs w:val="32"/>
          <w:lang w:val="vi-VN"/>
        </w:rPr>
        <w:t>Tạo ván đấu 2 người, có thể chơi qua 1 hay 2 thiết bị</w:t>
      </w:r>
    </w:p>
    <w:p w14:paraId="02F6CD25" w14:textId="70CB637C" w:rsidR="00D72DE0" w:rsidRPr="00710F67" w:rsidRDefault="00D72DE0" w:rsidP="00780193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           + Tạo giải đấu</w:t>
      </w:r>
    </w:p>
    <w:p w14:paraId="394CFF40" w14:textId="77777777" w:rsidR="00D72DE0" w:rsidRPr="00710F67" w:rsidRDefault="00D72DE0" w:rsidP="00780193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   Chức năng lưu trữ:</w:t>
      </w:r>
    </w:p>
    <w:p w14:paraId="75A63496" w14:textId="77777777" w:rsidR="00D72DE0" w:rsidRPr="00710F67" w:rsidRDefault="00D72DE0" w:rsidP="00780193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           + Lưu trạng thái ván đấu trên blockchain</w:t>
      </w:r>
    </w:p>
    <w:p w14:paraId="207F7ED2" w14:textId="77777777" w:rsidR="00D72DE0" w:rsidRPr="00710F67" w:rsidRDefault="00D72DE0" w:rsidP="00780193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           + Lưu điểm ELO của từng cá nhân</w:t>
      </w:r>
    </w:p>
    <w:p w14:paraId="49F5DF71" w14:textId="77777777" w:rsidR="00D72DE0" w:rsidRPr="00710F67" w:rsidRDefault="00D72DE0" w:rsidP="00780193">
      <w:pPr>
        <w:rPr>
          <w:rFonts w:ascii="Times New Roman" w:hAnsi="Times New Roman" w:cs="Times New Roman"/>
          <w:sz w:val="32"/>
          <w:szCs w:val="32"/>
          <w:lang w:val="vi-VN"/>
        </w:rPr>
      </w:pP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  Chức năng giao dịch tiền thưởng:</w:t>
      </w:r>
    </w:p>
    <w:p w14:paraId="1B10778C" w14:textId="5735D691" w:rsidR="0025224D" w:rsidRPr="00710F67" w:rsidRDefault="00D72DE0" w:rsidP="00780193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  <w:lang w:val="vi-VN"/>
        </w:rPr>
        <w:t xml:space="preserve">            + Giao dịch qua hệ thống tiền điện tử </w:t>
      </w:r>
    </w:p>
    <w:p w14:paraId="47756D6A" w14:textId="51B581A3" w:rsidR="0025224D" w:rsidRPr="00710F67" w:rsidRDefault="008B4A0F" w:rsidP="00780193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B3B3A02" wp14:editId="5861AB48">
            <wp:extent cx="5429250" cy="3724275"/>
            <wp:effectExtent l="0" t="0" r="0" b="9525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hi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4752" w14:textId="77777777" w:rsidR="004C1962" w:rsidRPr="00710F67" w:rsidRDefault="004C1962" w:rsidP="00780193">
      <w:pPr>
        <w:rPr>
          <w:rFonts w:ascii="Times New Roman" w:hAnsi="Times New Roman" w:cs="Times New Roman"/>
          <w:sz w:val="32"/>
          <w:szCs w:val="32"/>
        </w:rPr>
      </w:pPr>
    </w:p>
    <w:p w14:paraId="098E05B7" w14:textId="3E01D444" w:rsidR="004C1962" w:rsidRPr="00710F67" w:rsidRDefault="0025224D" w:rsidP="00780193">
      <w:pPr>
        <w:rPr>
          <w:rFonts w:ascii="Times New Roman" w:hAnsi="Times New Roman" w:cs="Times New Roman"/>
          <w:i/>
          <w:iCs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ab/>
      </w:r>
      <w:r w:rsidRPr="00710F67">
        <w:rPr>
          <w:rFonts w:ascii="Times New Roman" w:hAnsi="Times New Roman" w:cs="Times New Roman"/>
          <w:sz w:val="32"/>
          <w:szCs w:val="32"/>
        </w:rPr>
        <w:tab/>
      </w:r>
      <w:r w:rsidRPr="00710F67">
        <w:rPr>
          <w:rFonts w:ascii="Times New Roman" w:hAnsi="Times New Roman" w:cs="Times New Roman"/>
          <w:sz w:val="32"/>
          <w:szCs w:val="32"/>
        </w:rPr>
        <w:tab/>
      </w:r>
      <w:r w:rsidRPr="00710F67">
        <w:rPr>
          <w:rFonts w:ascii="Times New Roman" w:hAnsi="Times New Roman" w:cs="Times New Roman"/>
          <w:sz w:val="32"/>
          <w:szCs w:val="32"/>
        </w:rPr>
        <w:tab/>
      </w:r>
      <w:r w:rsidRPr="00710F67">
        <w:rPr>
          <w:rFonts w:ascii="Times New Roman" w:hAnsi="Times New Roman" w:cs="Times New Roman"/>
          <w:sz w:val="32"/>
          <w:szCs w:val="32"/>
        </w:rPr>
        <w:tab/>
      </w:r>
      <w:r w:rsidRPr="00710F67">
        <w:rPr>
          <w:rFonts w:ascii="Times New Roman" w:hAnsi="Times New Roman" w:cs="Times New Roman"/>
          <w:sz w:val="32"/>
          <w:szCs w:val="32"/>
        </w:rPr>
        <w:tab/>
      </w:r>
      <w:r w:rsidRPr="00710F67">
        <w:rPr>
          <w:rFonts w:ascii="Times New Roman" w:hAnsi="Times New Roman" w:cs="Times New Roman"/>
          <w:sz w:val="32"/>
          <w:szCs w:val="32"/>
        </w:rPr>
        <w:tab/>
      </w:r>
      <w:r w:rsidRPr="00710F67">
        <w:rPr>
          <w:rFonts w:ascii="Times New Roman" w:hAnsi="Times New Roman" w:cs="Times New Roman"/>
          <w:sz w:val="32"/>
          <w:szCs w:val="32"/>
        </w:rPr>
        <w:tab/>
      </w:r>
      <w:r w:rsidRPr="00710F67">
        <w:rPr>
          <w:rFonts w:ascii="Times New Roman" w:hAnsi="Times New Roman" w:cs="Times New Roman"/>
          <w:i/>
          <w:iCs/>
          <w:sz w:val="32"/>
          <w:szCs w:val="32"/>
        </w:rPr>
        <w:t>Use case diagram</w:t>
      </w:r>
    </w:p>
    <w:p w14:paraId="03552FE3" w14:textId="77777777" w:rsidR="004C1962" w:rsidRPr="00710F67" w:rsidRDefault="004C1962" w:rsidP="00780193">
      <w:pPr>
        <w:rPr>
          <w:rFonts w:ascii="Times New Roman" w:hAnsi="Times New Roman" w:cs="Times New Roman"/>
          <w:sz w:val="32"/>
          <w:szCs w:val="32"/>
        </w:rPr>
      </w:pPr>
    </w:p>
    <w:p w14:paraId="7B16A62C" w14:textId="77777777" w:rsidR="004C1962" w:rsidRPr="00710F67" w:rsidRDefault="004C1962" w:rsidP="00780193">
      <w:pPr>
        <w:rPr>
          <w:rFonts w:ascii="Times New Roman" w:hAnsi="Times New Roman" w:cs="Times New Roman"/>
          <w:sz w:val="32"/>
          <w:szCs w:val="32"/>
        </w:rPr>
      </w:pPr>
    </w:p>
    <w:p w14:paraId="110D11B4" w14:textId="77777777" w:rsidR="004C1962" w:rsidRPr="00710F67" w:rsidRDefault="004C1962" w:rsidP="00780193">
      <w:pPr>
        <w:rPr>
          <w:rFonts w:ascii="Times New Roman" w:hAnsi="Times New Roman" w:cs="Times New Roman"/>
          <w:sz w:val="32"/>
          <w:szCs w:val="32"/>
        </w:rPr>
      </w:pPr>
    </w:p>
    <w:p w14:paraId="1761639F" w14:textId="77777777" w:rsidR="004C1962" w:rsidRPr="00710F67" w:rsidRDefault="004C1962" w:rsidP="00780193">
      <w:pPr>
        <w:rPr>
          <w:rFonts w:ascii="Times New Roman" w:hAnsi="Times New Roman" w:cs="Times New Roman"/>
          <w:sz w:val="32"/>
          <w:szCs w:val="32"/>
        </w:rPr>
      </w:pPr>
    </w:p>
    <w:p w14:paraId="02011B31" w14:textId="77777777" w:rsidR="004C1962" w:rsidRPr="00710F67" w:rsidRDefault="004C1962" w:rsidP="00780193">
      <w:pPr>
        <w:rPr>
          <w:rFonts w:ascii="Times New Roman" w:hAnsi="Times New Roman" w:cs="Times New Roman"/>
          <w:sz w:val="32"/>
          <w:szCs w:val="32"/>
        </w:rPr>
      </w:pPr>
    </w:p>
    <w:p w14:paraId="27EE48B0" w14:textId="34B98E10" w:rsidR="00F008DA" w:rsidRPr="00710F67" w:rsidRDefault="00F008DA" w:rsidP="00F008DA">
      <w:pPr>
        <w:pStyle w:val="Heading1"/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lastRenderedPageBreak/>
        <w:t>Chi tiết</w:t>
      </w:r>
      <w:r w:rsidR="008B4A0F" w:rsidRPr="00710F67">
        <w:rPr>
          <w:rFonts w:ascii="Times New Roman" w:hAnsi="Times New Roman" w:cs="Times New Roman"/>
          <w:sz w:val="32"/>
          <w:szCs w:val="32"/>
        </w:rPr>
        <w:t xml:space="preserve"> CÁCH LÀM</w:t>
      </w:r>
    </w:p>
    <w:p w14:paraId="24D50386" w14:textId="77777777" w:rsidR="00780193" w:rsidRPr="00710F67" w:rsidRDefault="00780193" w:rsidP="007801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9CF935" w14:textId="691BA21B" w:rsidR="00062A3F" w:rsidRPr="00710F67" w:rsidRDefault="00EC5FC7" w:rsidP="00062A3F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b/>
          <w:bCs/>
          <w:sz w:val="32"/>
          <w:szCs w:val="32"/>
        </w:rPr>
        <w:t>Yêu</w:t>
      </w:r>
      <w:proofErr w:type="spellEnd"/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b/>
          <w:bCs/>
          <w:sz w:val="32"/>
          <w:szCs w:val="32"/>
        </w:rPr>
        <w:t>cầu</w:t>
      </w:r>
      <w:proofErr w:type="spellEnd"/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1</w:t>
      </w:r>
      <w:r w:rsidR="00062A3F" w:rsidRPr="00710F67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ECA1233" w14:textId="77777777" w:rsidR="00BD0A18" w:rsidRPr="00710F67" w:rsidRDefault="00BD0A18" w:rsidP="00BD0A18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5A0A889B" w14:textId="77777777" w:rsidR="00D72DE0" w:rsidRPr="00710F67" w:rsidRDefault="008A100E" w:rsidP="008A100E">
      <w:pPr>
        <w:pStyle w:val="NormalWeb"/>
        <w:spacing w:before="0" w:beforeAutospacing="0" w:after="0" w:afterAutospacing="0" w:line="360" w:lineRule="auto"/>
        <w:textAlignment w:val="baseline"/>
        <w:rPr>
          <w:color w:val="000000"/>
          <w:sz w:val="32"/>
          <w:szCs w:val="32"/>
          <w:lang w:val="vi-VN"/>
        </w:rPr>
      </w:pPr>
      <w:r w:rsidRPr="00710F67">
        <w:rPr>
          <w:color w:val="000000"/>
          <w:sz w:val="32"/>
          <w:szCs w:val="32"/>
        </w:rPr>
        <w:t xml:space="preserve">       ►</w:t>
      </w:r>
      <w:r w:rsidR="00D72DE0" w:rsidRPr="00710F67">
        <w:rPr>
          <w:color w:val="000000"/>
          <w:sz w:val="32"/>
          <w:szCs w:val="32"/>
          <w:lang w:val="vi-VN"/>
        </w:rPr>
        <w:t xml:space="preserve"> Front-end:</w:t>
      </w:r>
    </w:p>
    <w:p w14:paraId="35776464" w14:textId="5F426010" w:rsidR="00D72DE0" w:rsidRPr="00710F67" w:rsidRDefault="00D72DE0" w:rsidP="008A100E">
      <w:pPr>
        <w:pStyle w:val="NormalWeb"/>
        <w:spacing w:before="0" w:beforeAutospacing="0" w:after="0" w:afterAutospacing="0" w:line="360" w:lineRule="auto"/>
        <w:textAlignment w:val="baseline"/>
        <w:rPr>
          <w:color w:val="000000"/>
          <w:sz w:val="32"/>
          <w:szCs w:val="32"/>
        </w:rPr>
      </w:pPr>
      <w:r w:rsidRPr="00710F67">
        <w:rPr>
          <w:color w:val="000000"/>
          <w:sz w:val="32"/>
          <w:szCs w:val="32"/>
          <w:lang w:val="vi-VN"/>
        </w:rPr>
        <w:t xml:space="preserve">               • Ngôn ngữ lập trình giao diện: </w:t>
      </w:r>
      <w:proofErr w:type="spellStart"/>
      <w:r w:rsidR="006B6146" w:rsidRPr="00710F67">
        <w:rPr>
          <w:color w:val="000000"/>
          <w:sz w:val="32"/>
          <w:szCs w:val="32"/>
        </w:rPr>
        <w:t>Javascript</w:t>
      </w:r>
      <w:proofErr w:type="spellEnd"/>
      <w:r w:rsidR="008B4A0F" w:rsidRPr="00710F67">
        <w:rPr>
          <w:color w:val="000000"/>
          <w:sz w:val="32"/>
          <w:szCs w:val="32"/>
        </w:rPr>
        <w:t xml:space="preserve"> + React</w:t>
      </w:r>
    </w:p>
    <w:p w14:paraId="41D9DE6C" w14:textId="1354F37F" w:rsidR="008C5F3A" w:rsidRPr="00710F67" w:rsidRDefault="00D72DE0" w:rsidP="008A100E">
      <w:pPr>
        <w:pStyle w:val="NormalWeb"/>
        <w:spacing w:before="0" w:beforeAutospacing="0" w:after="0" w:afterAutospacing="0" w:line="360" w:lineRule="auto"/>
        <w:textAlignment w:val="baseline"/>
        <w:rPr>
          <w:color w:val="000000"/>
          <w:sz w:val="32"/>
          <w:szCs w:val="32"/>
        </w:rPr>
      </w:pPr>
      <w:r w:rsidRPr="00710F67">
        <w:rPr>
          <w:color w:val="000000"/>
          <w:sz w:val="32"/>
          <w:szCs w:val="32"/>
          <w:lang w:val="vi-VN"/>
        </w:rPr>
        <w:t xml:space="preserve">               </w:t>
      </w:r>
      <w:r w:rsidR="007B1FDA" w:rsidRPr="00710F67">
        <w:rPr>
          <w:color w:val="000000"/>
          <w:sz w:val="32"/>
          <w:szCs w:val="32"/>
        </w:rPr>
        <w:t xml:space="preserve"> </w:t>
      </w:r>
    </w:p>
    <w:p w14:paraId="1ED73D38" w14:textId="6BC9A8BF" w:rsidR="002207AB" w:rsidRPr="00710F67" w:rsidRDefault="002207AB" w:rsidP="002207AB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59E779D2" w14:textId="77777777" w:rsidR="002207AB" w:rsidRPr="00710F67" w:rsidRDefault="002207AB" w:rsidP="002207AB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560AB741" w14:textId="461D307A" w:rsidR="008C5F3A" w:rsidRPr="00710F67" w:rsidRDefault="00EC5FC7" w:rsidP="00223734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b/>
          <w:bCs/>
          <w:sz w:val="32"/>
          <w:szCs w:val="32"/>
        </w:rPr>
        <w:t>Yêu</w:t>
      </w:r>
      <w:proofErr w:type="spellEnd"/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b/>
          <w:bCs/>
          <w:sz w:val="32"/>
          <w:szCs w:val="32"/>
        </w:rPr>
        <w:t>cầu</w:t>
      </w:r>
      <w:proofErr w:type="spellEnd"/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2</w:t>
      </w:r>
      <w:r w:rsidR="00223734" w:rsidRPr="00710F67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3451ACD" w14:textId="657E8DBF" w:rsidR="00C334FF" w:rsidRPr="00710F67" w:rsidRDefault="007B1FDA" w:rsidP="00C334FF">
      <w:pPr>
        <w:ind w:left="1080"/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cụ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:</w:t>
      </w:r>
    </w:p>
    <w:p w14:paraId="2E5E585C" w14:textId="4EAD9193" w:rsidR="007B1FDA" w:rsidRPr="00710F67" w:rsidRDefault="007B1FDA" w:rsidP="007B1FDA">
      <w:pPr>
        <w:ind w:left="1080"/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Truffle</w:t>
      </w:r>
    </w:p>
    <w:p w14:paraId="73B69522" w14:textId="04E538D9" w:rsidR="007B1FDA" w:rsidRPr="00710F67" w:rsidRDefault="007B1FDA" w:rsidP="007B1FDA">
      <w:pPr>
        <w:ind w:left="1080"/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bước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:</w:t>
      </w:r>
    </w:p>
    <w:p w14:paraId="052C0FF6" w14:textId="09EE4AB5" w:rsidR="007B1FDA" w:rsidRPr="00710F67" w:rsidRDefault="007B1FDA" w:rsidP="007B1FDA">
      <w:pPr>
        <w:pStyle w:val="ListParagraph"/>
        <w:numPr>
          <w:ilvl w:val="2"/>
          <w:numId w:val="37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Smart Contract: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gồm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, load game</w:t>
      </w:r>
    </w:p>
    <w:p w14:paraId="5E9DC85A" w14:textId="6F98CBE7" w:rsidR="007B1FDA" w:rsidRPr="00710F67" w:rsidRDefault="007B1FDA" w:rsidP="007B1FDA">
      <w:pPr>
        <w:pStyle w:val="ListParagraph"/>
        <w:numPr>
          <w:ilvl w:val="2"/>
          <w:numId w:val="37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Phía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Front-End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gọi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Smart Contract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save/load</w:t>
      </w:r>
    </w:p>
    <w:p w14:paraId="79FABCA8" w14:textId="77777777" w:rsidR="006462FE" w:rsidRPr="00710F67" w:rsidRDefault="006462FE" w:rsidP="006462FE">
      <w:pPr>
        <w:pStyle w:val="ListParagraph"/>
        <w:ind w:left="2880"/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+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ấn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save: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gọi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710F67">
        <w:rPr>
          <w:rFonts w:ascii="Times New Roman" w:hAnsi="Times New Roman" w:cs="Times New Roman"/>
          <w:sz w:val="32"/>
          <w:szCs w:val="32"/>
        </w:rPr>
        <w:t>saveGame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710F67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truyền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3D35E2B" w14:textId="39EE87C2" w:rsidR="006462FE" w:rsidRPr="00710F67" w:rsidRDefault="006462FE" w:rsidP="006462FE">
      <w:pPr>
        <w:pStyle w:val="ListParagraph"/>
        <w:ind w:left="2880"/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vị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nước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đi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trạng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thái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của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bàn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ID của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bàn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vừa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được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.</w:t>
      </w:r>
    </w:p>
    <w:p w14:paraId="424ECC98" w14:textId="512D0326" w:rsidR="006462FE" w:rsidRPr="00710F67" w:rsidRDefault="006462FE" w:rsidP="006462FE">
      <w:pPr>
        <w:pStyle w:val="ListParagraph"/>
        <w:ind w:left="2880"/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lastRenderedPageBreak/>
        <w:t xml:space="preserve"> +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dung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ấn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load: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gọi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710F67">
        <w:rPr>
          <w:rFonts w:ascii="Times New Roman" w:hAnsi="Times New Roman" w:cs="Times New Roman"/>
          <w:sz w:val="32"/>
          <w:szCs w:val="32"/>
        </w:rPr>
        <w:t>loadGame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710F67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truyền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ID của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bàn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load.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trả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bàn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.  </w:t>
      </w:r>
    </w:p>
    <w:p w14:paraId="15B4A533" w14:textId="5CC0879B" w:rsidR="007B1FDA" w:rsidRPr="00710F67" w:rsidRDefault="00842EC7" w:rsidP="00842EC7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</w:t>
      </w:r>
      <w:r w:rsidR="006462FE" w:rsidRPr="00710F67">
        <w:rPr>
          <w:rFonts w:ascii="Times New Roman" w:hAnsi="Times New Roman" w:cs="Times New Roman"/>
          <w:sz w:val="32"/>
          <w:szCs w:val="32"/>
        </w:rPr>
        <w:t xml:space="preserve">     </w:t>
      </w:r>
    </w:p>
    <w:p w14:paraId="33974E8F" w14:textId="77777777" w:rsidR="007B1FDA" w:rsidRPr="00710F67" w:rsidRDefault="007B1FDA" w:rsidP="007B1FDA">
      <w:pPr>
        <w:ind w:left="1080"/>
        <w:rPr>
          <w:rFonts w:ascii="Times New Roman" w:hAnsi="Times New Roman" w:cs="Times New Roman"/>
          <w:sz w:val="32"/>
          <w:szCs w:val="32"/>
        </w:rPr>
      </w:pPr>
    </w:p>
    <w:p w14:paraId="6F9D3E91" w14:textId="4C45DAA2" w:rsidR="00EC5FC7" w:rsidRPr="00710F67" w:rsidRDefault="00EC5FC7" w:rsidP="00EC5FC7">
      <w:pPr>
        <w:pStyle w:val="ListParagraph"/>
        <w:numPr>
          <w:ilvl w:val="1"/>
          <w:numId w:val="27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b/>
          <w:bCs/>
          <w:sz w:val="32"/>
          <w:szCs w:val="32"/>
        </w:rPr>
        <w:t>Yêu</w:t>
      </w:r>
      <w:proofErr w:type="spellEnd"/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b/>
          <w:bCs/>
          <w:sz w:val="32"/>
          <w:szCs w:val="32"/>
        </w:rPr>
        <w:t>cầu</w:t>
      </w:r>
      <w:proofErr w:type="spellEnd"/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3:</w:t>
      </w:r>
    </w:p>
    <w:p w14:paraId="11A6CBDD" w14:textId="77777777" w:rsidR="006462FE" w:rsidRPr="00710F67" w:rsidRDefault="006462FE" w:rsidP="00EC5FC7">
      <w:pPr>
        <w:pStyle w:val="ListParagraph"/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Bước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:</w:t>
      </w:r>
    </w:p>
    <w:p w14:paraId="0C0D416F" w14:textId="3C51BFE9" w:rsidR="006462FE" w:rsidRPr="00710F67" w:rsidRDefault="006462FE" w:rsidP="006462F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Smart Contract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Smart Contract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ELO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.</w:t>
      </w:r>
    </w:p>
    <w:p w14:paraId="14F7846F" w14:textId="76A79C88" w:rsidR="00EC5FC7" w:rsidRPr="00710F67" w:rsidRDefault="007B1FDA" w:rsidP="006462FE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thúc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bàn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006462FE" w:rsidRPr="00710F67"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tính</w:t>
      </w:r>
      <w:proofErr w:type="spellEnd"/>
      <w:proofErr w:type="gram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ELO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. Sau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gọi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462FE" w:rsidRPr="00710F67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="006462FE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ELO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tham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truyền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là ID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 ELO </w:t>
      </w:r>
      <w:proofErr w:type="spellStart"/>
      <w:r w:rsidR="00606178" w:rsidRPr="00710F67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="00606178" w:rsidRPr="00710F67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2EE15145" w14:textId="669E3D16" w:rsidR="00EC5FC7" w:rsidRPr="00710F67" w:rsidRDefault="00EC5FC7" w:rsidP="006462F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b/>
          <w:bCs/>
          <w:sz w:val="32"/>
          <w:szCs w:val="32"/>
        </w:rPr>
        <w:t>Cách</w:t>
      </w:r>
      <w:proofErr w:type="spellEnd"/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b/>
          <w:bCs/>
          <w:sz w:val="32"/>
          <w:szCs w:val="32"/>
        </w:rPr>
        <w:t>tính</w:t>
      </w:r>
      <w:proofErr w:type="spellEnd"/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ELO:</w:t>
      </w:r>
    </w:p>
    <w:p w14:paraId="6D52B745" w14:textId="25DC9B50" w:rsidR="00DD0114" w:rsidRPr="00710F67" w:rsidRDefault="00DD0114" w:rsidP="00DD0114">
      <w:pPr>
        <w:ind w:left="360"/>
        <w:rPr>
          <w:rFonts w:ascii="Times New Roman" w:hAnsi="Times New Roman" w:cs="Times New Roman"/>
          <w:i/>
          <w:iCs/>
          <w:sz w:val="32"/>
          <w:szCs w:val="32"/>
        </w:rPr>
      </w:pPr>
      <w:r w:rsidRPr="00710F67">
        <w:rPr>
          <w:rFonts w:ascii="Times New Roman" w:hAnsi="Times New Roman" w:cs="Times New Roman"/>
          <w:b/>
          <w:bCs/>
          <w:sz w:val="32"/>
          <w:szCs w:val="32"/>
        </w:rPr>
        <w:t xml:space="preserve">           </w:t>
      </w:r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! </w:t>
      </w:r>
      <w:proofErr w:type="spellStart"/>
      <w:r w:rsidRPr="00710F67">
        <w:rPr>
          <w:rFonts w:ascii="Times New Roman" w:hAnsi="Times New Roman" w:cs="Times New Roman"/>
          <w:i/>
          <w:iCs/>
          <w:sz w:val="32"/>
          <w:szCs w:val="32"/>
        </w:rPr>
        <w:t>Những</w:t>
      </w:r>
      <w:proofErr w:type="spellEnd"/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i/>
          <w:iCs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i/>
          <w:iCs/>
          <w:sz w:val="32"/>
          <w:szCs w:val="32"/>
        </w:rPr>
        <w:t>lần</w:t>
      </w:r>
      <w:proofErr w:type="spellEnd"/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i/>
          <w:iCs/>
          <w:sz w:val="32"/>
          <w:szCs w:val="32"/>
        </w:rPr>
        <w:t>đầu</w:t>
      </w:r>
      <w:proofErr w:type="spellEnd"/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i/>
          <w:iCs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i/>
          <w:iCs/>
          <w:sz w:val="32"/>
          <w:szCs w:val="32"/>
        </w:rPr>
        <w:t>sẽ</w:t>
      </w:r>
      <w:proofErr w:type="spellEnd"/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i/>
          <w:iCs/>
          <w:sz w:val="32"/>
          <w:szCs w:val="32"/>
        </w:rPr>
        <w:t>có</w:t>
      </w:r>
      <w:proofErr w:type="spellEnd"/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i/>
          <w:iCs/>
          <w:sz w:val="32"/>
          <w:szCs w:val="32"/>
        </w:rPr>
        <w:t>điểm</w:t>
      </w:r>
      <w:proofErr w:type="spellEnd"/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 ELO là 1</w:t>
      </w:r>
      <w:r w:rsidR="007D158C" w:rsidRPr="00710F67">
        <w:rPr>
          <w:rFonts w:ascii="Times New Roman" w:hAnsi="Times New Roman" w:cs="Times New Roman"/>
          <w:i/>
          <w:iCs/>
          <w:sz w:val="32"/>
          <w:szCs w:val="32"/>
        </w:rPr>
        <w:t>2</w:t>
      </w:r>
      <w:r w:rsidRPr="00710F67">
        <w:rPr>
          <w:rFonts w:ascii="Times New Roman" w:hAnsi="Times New Roman" w:cs="Times New Roman"/>
          <w:i/>
          <w:iCs/>
          <w:sz w:val="32"/>
          <w:szCs w:val="32"/>
        </w:rPr>
        <w:t>00</w:t>
      </w:r>
    </w:p>
    <w:p w14:paraId="7574593E" w14:textId="172D02F9" w:rsidR="004F5197" w:rsidRPr="00710F67" w:rsidRDefault="004F5197" w:rsidP="00DD0114">
      <w:pPr>
        <w:ind w:left="360"/>
        <w:rPr>
          <w:rFonts w:ascii="Times New Roman" w:hAnsi="Times New Roman" w:cs="Times New Roman"/>
          <w:i/>
          <w:iCs/>
          <w:sz w:val="32"/>
          <w:szCs w:val="32"/>
        </w:rPr>
      </w:pPr>
      <w:r w:rsidRPr="00710F67">
        <w:rPr>
          <w:rFonts w:ascii="Times New Roman" w:hAnsi="Times New Roman" w:cs="Times New Roman"/>
          <w:i/>
          <w:iCs/>
          <w:sz w:val="32"/>
          <w:szCs w:val="32"/>
        </w:rPr>
        <w:t xml:space="preserve">          </w:t>
      </w:r>
    </w:p>
    <w:tbl>
      <w:tblPr>
        <w:tblStyle w:val="TableGrid"/>
        <w:tblW w:w="0" w:type="auto"/>
        <w:tblInd w:w="805" w:type="dxa"/>
        <w:tblLook w:val="04A0" w:firstRow="1" w:lastRow="0" w:firstColumn="1" w:lastColumn="0" w:noHBand="0" w:noVBand="1"/>
      </w:tblPr>
      <w:tblGrid>
        <w:gridCol w:w="7110"/>
      </w:tblGrid>
      <w:tr w:rsidR="004F5197" w:rsidRPr="00710F67" w14:paraId="627DC608" w14:textId="77777777" w:rsidTr="007B1F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97"/>
        </w:trPr>
        <w:tc>
          <w:tcPr>
            <w:tcW w:w="7110" w:type="dxa"/>
          </w:tcPr>
          <w:p w14:paraId="467A723F" w14:textId="452E9ECB" w:rsidR="004F5197" w:rsidRPr="00710F67" w:rsidRDefault="004F5197" w:rsidP="007B1FDA">
            <w:pPr>
              <w:ind w:left="0"/>
              <w:jc w:val="left"/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</w:pPr>
            <w:proofErr w:type="spellStart"/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>Công</w:t>
            </w:r>
            <w:proofErr w:type="spellEnd"/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 xml:space="preserve"> </w:t>
            </w:r>
            <w:proofErr w:type="spellStart"/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>thức</w:t>
            </w:r>
            <w:proofErr w:type="spellEnd"/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 xml:space="preserve"> </w:t>
            </w:r>
            <w:proofErr w:type="spellStart"/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>chung</w:t>
            </w:r>
            <w:proofErr w:type="spellEnd"/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 xml:space="preserve">: </w:t>
            </w:r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 xml:space="preserve"> </w:t>
            </w:r>
            <w:r w:rsidRPr="00710F67">
              <w:rPr>
                <w:rFonts w:ascii="Times New Roman" w:hAnsi="Times New Roman" w:cs="Times New Roman"/>
                <w:b w:val="0"/>
                <w:bCs/>
                <w:sz w:val="32"/>
                <w:szCs w:val="32"/>
                <w:shd w:val="clear" w:color="auto" w:fill="FFFFFF"/>
              </w:rPr>
              <w:t>Rn = Ro</w:t>
            </w:r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 xml:space="preserve"> </w:t>
            </w:r>
            <w:proofErr w:type="gramStart"/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>+  *</w:t>
            </w:r>
            <w:proofErr w:type="gramEnd"/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 xml:space="preserve"> (</w:t>
            </w:r>
            <w:r w:rsidRPr="00710F67">
              <w:rPr>
                <w:rStyle w:val="hljs-keyword"/>
                <w:rFonts w:ascii="Times New Roman" w:hAnsi="Times New Roman" w:cs="Times New Roman"/>
                <w:sz w:val="32"/>
                <w:szCs w:val="32"/>
              </w:rPr>
              <w:t>S</w:t>
            </w:r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 xml:space="preserve"> - </w:t>
            </w:r>
            <m:oMath>
              <m:f>
                <m:fPr>
                  <m:ctrlPr>
                    <w:rPr>
                      <w:rFonts w:ascii="Cambria Math" w:hAnsi="Cambria Math" w:cs="Times New Roman"/>
                      <w:b w:val="0"/>
                      <w:i/>
                      <w:sz w:val="32"/>
                      <w:szCs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32"/>
                      <w:szCs w:val="32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32"/>
                      <w:szCs w:val="32"/>
                    </w:rPr>
                    <m:t>(1+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 w:val="0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10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-(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b w:val="0"/>
                              <w:i/>
                              <w:sz w:val="32"/>
                              <w:szCs w:val="32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Ra-Rb</m:t>
                          </m:r>
                        </m:num>
                        <m:den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400</m:t>
                          </m:r>
                        </m:den>
                      </m:f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)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32"/>
                      <w:szCs w:val="32"/>
                    </w:rPr>
                    <m:t>)</m:t>
                  </m:r>
                </m:den>
              </m:f>
            </m:oMath>
            <w:r w:rsidRPr="00710F67">
              <w:rPr>
                <w:rFonts w:ascii="Times New Roman" w:hAnsi="Times New Roman" w:cs="Times New Roman"/>
                <w:sz w:val="32"/>
                <w:szCs w:val="32"/>
                <w:shd w:val="clear" w:color="auto" w:fill="FFFFFF"/>
              </w:rPr>
              <w:t>)</w:t>
            </w:r>
          </w:p>
        </w:tc>
      </w:tr>
    </w:tbl>
    <w:p w14:paraId="66EEA1FF" w14:textId="3BEC5B38" w:rsidR="004F5197" w:rsidRPr="00710F67" w:rsidRDefault="004F5197" w:rsidP="00DD0114">
      <w:pPr>
        <w:ind w:left="360"/>
        <w:rPr>
          <w:rFonts w:ascii="Times New Roman" w:hAnsi="Times New Roman" w:cs="Times New Roman"/>
          <w:i/>
          <w:iCs/>
          <w:sz w:val="32"/>
          <w:szCs w:val="32"/>
        </w:rPr>
      </w:pPr>
    </w:p>
    <w:p w14:paraId="0DB91EEB" w14:textId="36F0F632" w:rsidR="00E123BC" w:rsidRPr="00710F67" w:rsidRDefault="004F5197" w:rsidP="004F5197">
      <w:pPr>
        <w:ind w:left="720"/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</w:t>
      </w:r>
      <w:proofErr w:type="spellStart"/>
      <w:r w:rsidR="00E123BC" w:rsidRPr="00710F6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00E123BC"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123BC" w:rsidRPr="00710F67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E123BC" w:rsidRPr="00710F67">
        <w:rPr>
          <w:rFonts w:ascii="Times New Roman" w:hAnsi="Times New Roman" w:cs="Times New Roman"/>
          <w:sz w:val="32"/>
          <w:szCs w:val="32"/>
        </w:rPr>
        <w:t>:</w:t>
      </w:r>
    </w:p>
    <w:p w14:paraId="11E3D2B9" w14:textId="77777777" w:rsidR="00E123BC" w:rsidRPr="00710F67" w:rsidRDefault="00E123BC" w:rsidP="00E123BC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      + Rn: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ELO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trận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của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tính</w:t>
      </w:r>
      <w:proofErr w:type="spellEnd"/>
    </w:p>
    <w:p w14:paraId="6C17C345" w14:textId="77777777" w:rsidR="00E123BC" w:rsidRPr="00710F67" w:rsidRDefault="00E123BC" w:rsidP="00E123BC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      + Ro: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ELO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trận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tính</w:t>
      </w:r>
      <w:proofErr w:type="spellEnd"/>
    </w:p>
    <w:p w14:paraId="66AB1384" w14:textId="77777777" w:rsidR="00E123BC" w:rsidRPr="00710F67" w:rsidRDefault="00E123BC" w:rsidP="00E123BC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      + S: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thật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của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trận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đấu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của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tính</w:t>
      </w:r>
      <w:proofErr w:type="spellEnd"/>
    </w:p>
    <w:p w14:paraId="4C18AD0F" w14:textId="77777777" w:rsidR="00E123BC" w:rsidRPr="00710F67" w:rsidRDefault="00E123BC" w:rsidP="00E123BC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lastRenderedPageBreak/>
        <w:t xml:space="preserve">                        - </w:t>
      </w:r>
      <w:proofErr w:type="spellStart"/>
      <w:proofErr w:type="gramStart"/>
      <w:r w:rsidRPr="00710F67">
        <w:rPr>
          <w:rFonts w:ascii="Times New Roman" w:hAnsi="Times New Roman" w:cs="Times New Roman"/>
          <w:sz w:val="32"/>
          <w:szCs w:val="32"/>
        </w:rPr>
        <w:t>Thắng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 w:rsidRPr="00710F67">
        <w:rPr>
          <w:rFonts w:ascii="Times New Roman" w:hAnsi="Times New Roman" w:cs="Times New Roman"/>
          <w:sz w:val="32"/>
          <w:szCs w:val="32"/>
        </w:rPr>
        <w:t xml:space="preserve"> S=1</w:t>
      </w:r>
    </w:p>
    <w:p w14:paraId="69B3E6D2" w14:textId="77777777" w:rsidR="00E123BC" w:rsidRPr="00710F67" w:rsidRDefault="00E123BC" w:rsidP="00E123BC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          -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Hòa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: S=0.5</w:t>
      </w:r>
    </w:p>
    <w:p w14:paraId="35AB0658" w14:textId="77777777" w:rsidR="00E123BC" w:rsidRPr="00710F67" w:rsidRDefault="00E123BC" w:rsidP="00E123BC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          -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Thua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>: S=0</w:t>
      </w:r>
    </w:p>
    <w:p w14:paraId="7D1F21B3" w14:textId="5E5F9E1D" w:rsidR="00E123BC" w:rsidRPr="00710F67" w:rsidRDefault="00E123BC" w:rsidP="00E123BC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      + E: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đoán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của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tính</w:t>
      </w:r>
      <w:proofErr w:type="spellEnd"/>
    </w:p>
    <w:p w14:paraId="060F1592" w14:textId="0C72CABE" w:rsidR="00FF54BE" w:rsidRPr="00710F67" w:rsidRDefault="00FF54BE" w:rsidP="00FF54BE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</w:t>
      </w:r>
      <w:r w:rsidRPr="00710F67">
        <w:rPr>
          <w:rFonts w:ascii="Times New Roman" w:hAnsi="Times New Roman" w:cs="Times New Roman"/>
          <w:sz w:val="32"/>
          <w:szCs w:val="32"/>
        </w:rPr>
        <w:t xml:space="preserve">E = </w:t>
      </w:r>
      <m:oMath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(1+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-(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Ra-Rb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n</m:t>
                    </m:r>
                  </m:den>
                </m:f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)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)</m:t>
            </m:r>
          </m:den>
        </m:f>
      </m:oMath>
    </w:p>
    <w:p w14:paraId="0BBB4447" w14:textId="12D79A6E" w:rsidR="00FF54BE" w:rsidRPr="00710F67" w:rsidRDefault="00FF54BE" w:rsidP="00FF54BE">
      <w:pPr>
        <w:pStyle w:val="ListParagraph"/>
        <w:shd w:val="clear" w:color="auto" w:fill="FFFFFF"/>
        <w:spacing w:before="225" w:after="225" w:line="375" w:lineRule="atLeast"/>
        <w:ind w:left="1440"/>
        <w:contextualSpacing w:val="0"/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   </w:t>
      </w:r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n: </w:t>
      </w:r>
      <w:proofErr w:type="spellStart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nếu</w:t>
      </w:r>
      <w:proofErr w:type="spellEnd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A </w:t>
      </w:r>
      <w:proofErr w:type="spellStart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giỏi</w:t>
      </w:r>
      <w:proofErr w:type="spellEnd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hơn</w:t>
      </w:r>
      <w:proofErr w:type="spellEnd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B </w:t>
      </w:r>
      <w:proofErr w:type="spellStart"/>
      <w:r w:rsidR="003E5658"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gấp</w:t>
      </w:r>
      <w:proofErr w:type="spellEnd"/>
      <w:r w:rsidR="003E5658"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</w:t>
      </w:r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10 </w:t>
      </w:r>
      <w:proofErr w:type="spellStart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lần</w:t>
      </w:r>
      <w:proofErr w:type="spellEnd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=&gt; Ra-</w:t>
      </w:r>
      <w:proofErr w:type="spellStart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Rb</w:t>
      </w:r>
      <w:proofErr w:type="spellEnd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=n</w:t>
      </w:r>
    </w:p>
    <w:p w14:paraId="2A372126" w14:textId="0103F2E2" w:rsidR="00FF54BE" w:rsidRPr="00710F67" w:rsidRDefault="00FF54BE" w:rsidP="00FF54BE">
      <w:pPr>
        <w:shd w:val="clear" w:color="auto" w:fill="FFFFFF"/>
        <w:spacing w:before="225" w:after="225" w:line="375" w:lineRule="atLeast"/>
        <w:ind w:left="720"/>
        <w:contextualSpacing w:val="0"/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         </w:t>
      </w:r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   </w:t>
      </w:r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* n ở </w:t>
      </w:r>
      <w:proofErr w:type="spellStart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đây</w:t>
      </w:r>
      <w:proofErr w:type="spellEnd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được </w:t>
      </w:r>
      <w:proofErr w:type="spellStart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quy</w:t>
      </w:r>
      <w:proofErr w:type="spellEnd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>định</w:t>
      </w:r>
      <w:proofErr w:type="spellEnd"/>
      <w:r w:rsidRPr="00710F67"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  <w:t xml:space="preserve"> là 400</w:t>
      </w:r>
    </w:p>
    <w:p w14:paraId="1541AACF" w14:textId="1FFF81FA" w:rsidR="00FF54BE" w:rsidRPr="00710F67" w:rsidRDefault="00FF54BE" w:rsidP="00E123BC">
      <w:pPr>
        <w:rPr>
          <w:rFonts w:ascii="Times New Roman" w:hAnsi="Times New Roman" w:cs="Times New Roman"/>
          <w:sz w:val="32"/>
          <w:szCs w:val="32"/>
        </w:rPr>
      </w:pPr>
    </w:p>
    <w:p w14:paraId="2E5CD806" w14:textId="77777777" w:rsidR="00E123BC" w:rsidRPr="00710F67" w:rsidRDefault="00E123BC" w:rsidP="00E123BC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      + K: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K của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tính</w:t>
      </w:r>
      <w:proofErr w:type="spellEnd"/>
    </w:p>
    <w:p w14:paraId="04C5A1E4" w14:textId="6E3226AE" w:rsidR="00FF54BE" w:rsidRPr="00710F67" w:rsidRDefault="00FF54BE" w:rsidP="00FF54BE">
      <w:pPr>
        <w:pStyle w:val="NormalWeb"/>
        <w:shd w:val="clear" w:color="auto" w:fill="FFFFFF"/>
        <w:spacing w:before="120" w:beforeAutospacing="0" w:after="120" w:afterAutospacing="0"/>
        <w:rPr>
          <w:color w:val="222222"/>
          <w:sz w:val="32"/>
          <w:szCs w:val="32"/>
        </w:rPr>
      </w:pPr>
      <w:r w:rsidRPr="00710F67">
        <w:rPr>
          <w:sz w:val="32"/>
          <w:szCs w:val="32"/>
        </w:rPr>
        <w:t xml:space="preserve">      </w:t>
      </w:r>
      <w:r w:rsidRPr="00710F67">
        <w:rPr>
          <w:sz w:val="32"/>
          <w:szCs w:val="32"/>
        </w:rPr>
        <w:tab/>
      </w:r>
      <w:r w:rsidRPr="00710F67">
        <w:rPr>
          <w:sz w:val="32"/>
          <w:szCs w:val="32"/>
        </w:rPr>
        <w:tab/>
      </w:r>
      <w:r w:rsidRPr="00710F67">
        <w:rPr>
          <w:color w:val="222222"/>
          <w:sz w:val="32"/>
          <w:szCs w:val="32"/>
        </w:rPr>
        <w:t xml:space="preserve">   </w:t>
      </w:r>
      <w:r w:rsidRPr="00710F67">
        <w:rPr>
          <w:color w:val="222222"/>
          <w:sz w:val="32"/>
          <w:szCs w:val="32"/>
        </w:rPr>
        <w:t xml:space="preserve">= 25 </w:t>
      </w:r>
      <w:proofErr w:type="spellStart"/>
      <w:r w:rsidRPr="00710F67">
        <w:rPr>
          <w:color w:val="222222"/>
          <w:sz w:val="32"/>
          <w:szCs w:val="32"/>
        </w:rPr>
        <w:t>dành</w:t>
      </w:r>
      <w:proofErr w:type="spellEnd"/>
      <w:r w:rsidRPr="00710F67">
        <w:rPr>
          <w:color w:val="222222"/>
          <w:sz w:val="32"/>
          <w:szCs w:val="32"/>
        </w:rPr>
        <w:t xml:space="preserve"> </w:t>
      </w:r>
      <w:proofErr w:type="spellStart"/>
      <w:r w:rsidRPr="00710F67">
        <w:rPr>
          <w:color w:val="222222"/>
          <w:sz w:val="32"/>
          <w:szCs w:val="32"/>
        </w:rPr>
        <w:t>cho</w:t>
      </w:r>
      <w:proofErr w:type="spellEnd"/>
      <w:r w:rsidRPr="00710F67">
        <w:rPr>
          <w:color w:val="222222"/>
          <w:sz w:val="32"/>
          <w:szCs w:val="32"/>
        </w:rPr>
        <w:t xml:space="preserve"> </w:t>
      </w:r>
      <w:proofErr w:type="spellStart"/>
      <w:r w:rsidRPr="00710F67">
        <w:rPr>
          <w:color w:val="222222"/>
          <w:sz w:val="32"/>
          <w:szCs w:val="32"/>
        </w:rPr>
        <w:t>kỳ</w:t>
      </w:r>
      <w:proofErr w:type="spellEnd"/>
      <w:r w:rsidRPr="00710F67">
        <w:rPr>
          <w:color w:val="222222"/>
          <w:sz w:val="32"/>
          <w:szCs w:val="32"/>
        </w:rPr>
        <w:t xml:space="preserve"> </w:t>
      </w:r>
      <w:proofErr w:type="spellStart"/>
      <w:r w:rsidRPr="00710F67">
        <w:rPr>
          <w:color w:val="222222"/>
          <w:sz w:val="32"/>
          <w:szCs w:val="32"/>
        </w:rPr>
        <w:t>thủ</w:t>
      </w:r>
      <w:proofErr w:type="spellEnd"/>
      <w:r w:rsidRPr="00710F67">
        <w:rPr>
          <w:color w:val="222222"/>
          <w:sz w:val="32"/>
          <w:szCs w:val="32"/>
        </w:rPr>
        <w:t xml:space="preserve"> </w:t>
      </w:r>
      <w:proofErr w:type="spellStart"/>
      <w:r w:rsidRPr="00710F67">
        <w:rPr>
          <w:color w:val="222222"/>
          <w:sz w:val="32"/>
          <w:szCs w:val="32"/>
        </w:rPr>
        <w:t>mới</w:t>
      </w:r>
      <w:proofErr w:type="spellEnd"/>
      <w:r w:rsidRPr="00710F67">
        <w:rPr>
          <w:color w:val="222222"/>
          <w:sz w:val="32"/>
          <w:szCs w:val="32"/>
        </w:rPr>
        <w:t xml:space="preserve"> </w:t>
      </w:r>
      <w:proofErr w:type="spellStart"/>
      <w:r w:rsidRPr="00710F67">
        <w:rPr>
          <w:color w:val="222222"/>
          <w:sz w:val="32"/>
          <w:szCs w:val="32"/>
        </w:rPr>
        <w:t>có</w:t>
      </w:r>
      <w:proofErr w:type="spellEnd"/>
      <w:r w:rsidRPr="00710F67">
        <w:rPr>
          <w:color w:val="222222"/>
          <w:sz w:val="32"/>
          <w:szCs w:val="32"/>
        </w:rPr>
        <w:t xml:space="preserve"> </w:t>
      </w:r>
      <w:proofErr w:type="spellStart"/>
      <w:r w:rsidRPr="00710F67">
        <w:rPr>
          <w:color w:val="222222"/>
          <w:sz w:val="32"/>
          <w:szCs w:val="32"/>
        </w:rPr>
        <w:t>cường</w:t>
      </w:r>
      <w:proofErr w:type="spellEnd"/>
      <w:r w:rsidRPr="00710F67">
        <w:rPr>
          <w:color w:val="222222"/>
          <w:sz w:val="32"/>
          <w:szCs w:val="32"/>
        </w:rPr>
        <w:t xml:space="preserve"> </w:t>
      </w:r>
      <w:proofErr w:type="spellStart"/>
      <w:r w:rsidRPr="00710F67">
        <w:rPr>
          <w:color w:val="222222"/>
          <w:sz w:val="32"/>
          <w:szCs w:val="32"/>
        </w:rPr>
        <w:t>số</w:t>
      </w:r>
      <w:proofErr w:type="spellEnd"/>
      <w:r w:rsidRPr="00710F67">
        <w:rPr>
          <w:color w:val="222222"/>
          <w:sz w:val="32"/>
          <w:szCs w:val="32"/>
        </w:rPr>
        <w:t xml:space="preserve"> </w:t>
      </w:r>
      <w:proofErr w:type="spellStart"/>
      <w:r w:rsidRPr="00710F67">
        <w:rPr>
          <w:color w:val="222222"/>
          <w:sz w:val="32"/>
          <w:szCs w:val="32"/>
        </w:rPr>
        <w:t>dưới</w:t>
      </w:r>
      <w:proofErr w:type="spellEnd"/>
      <w:r w:rsidRPr="00710F67">
        <w:rPr>
          <w:color w:val="222222"/>
          <w:sz w:val="32"/>
          <w:szCs w:val="32"/>
        </w:rPr>
        <w:t xml:space="preserve"> 1600</w:t>
      </w:r>
    </w:p>
    <w:p w14:paraId="2CE054F0" w14:textId="3BBC0A2C" w:rsidR="00FF54BE" w:rsidRPr="000116A6" w:rsidRDefault="00FF54BE" w:rsidP="00FF54BE">
      <w:pPr>
        <w:shd w:val="clear" w:color="auto" w:fill="FFFFFF"/>
        <w:spacing w:before="120" w:after="120" w:line="240" w:lineRule="auto"/>
        <w:ind w:left="720" w:firstLine="72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 </w:t>
      </w:r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= 20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dành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cho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kỳ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thủ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mới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có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cường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số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dưới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2000</w:t>
      </w:r>
    </w:p>
    <w:p w14:paraId="35273C00" w14:textId="7F005F41" w:rsidR="00FF54BE" w:rsidRPr="000116A6" w:rsidRDefault="00FF54BE" w:rsidP="00FF54BE">
      <w:pPr>
        <w:shd w:val="clear" w:color="auto" w:fill="FFFFFF"/>
        <w:spacing w:before="120" w:after="120" w:line="240" w:lineRule="auto"/>
        <w:ind w:left="720" w:firstLine="72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 </w:t>
      </w:r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= 15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dành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cho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kỳ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thủ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có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cường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số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dưới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2400.</w:t>
      </w:r>
    </w:p>
    <w:p w14:paraId="3D35AA69" w14:textId="66D66080" w:rsidR="00FF54BE" w:rsidRPr="00710F67" w:rsidRDefault="00FF54BE" w:rsidP="00FF54BE">
      <w:pPr>
        <w:shd w:val="clear" w:color="auto" w:fill="FFFFFF"/>
        <w:spacing w:before="120" w:after="120" w:line="240" w:lineRule="auto"/>
        <w:ind w:left="720" w:firstLine="72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 </w:t>
      </w:r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= 10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dành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cho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kỳ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thủ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có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cường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số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trên</w:t>
      </w:r>
      <w:proofErr w:type="spellEnd"/>
      <w:r w:rsidRPr="000116A6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2400</w:t>
      </w:r>
    </w:p>
    <w:p w14:paraId="580CE152" w14:textId="4ED752E3" w:rsidR="00663C86" w:rsidRPr="00710F67" w:rsidRDefault="00663C86" w:rsidP="00663C86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</w:p>
    <w:p w14:paraId="2721205A" w14:textId="1E364CBF" w:rsidR="00606178" w:rsidRPr="00710F67" w:rsidRDefault="00606178" w:rsidP="000116A6">
      <w:pPr>
        <w:shd w:val="clear" w:color="auto" w:fill="FFFFFF"/>
        <w:spacing w:before="120" w:after="120" w:line="240" w:lineRule="auto"/>
        <w:ind w:left="720" w:firstLine="72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</w:p>
    <w:p w14:paraId="242B08DD" w14:textId="77777777" w:rsidR="00606178" w:rsidRPr="00710F67" w:rsidRDefault="00606178">
      <w:pPr>
        <w:spacing w:after="180" w:line="336" w:lineRule="auto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br w:type="page"/>
      </w:r>
    </w:p>
    <w:p w14:paraId="1F6ABA8F" w14:textId="626AD0B2" w:rsidR="000116A6" w:rsidRPr="00710F67" w:rsidRDefault="00606178" w:rsidP="00606178">
      <w:pPr>
        <w:pStyle w:val="ListParagraph"/>
        <w:numPr>
          <w:ilvl w:val="0"/>
          <w:numId w:val="27"/>
        </w:numPr>
        <w:shd w:val="clear" w:color="auto" w:fill="FFFFFF"/>
        <w:spacing w:before="120" w:after="120" w:line="240" w:lineRule="auto"/>
        <w:contextualSpacing w:val="0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US"/>
        </w:rPr>
      </w:pPr>
      <w:proofErr w:type="spellStart"/>
      <w:r w:rsidRPr="00710F67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US"/>
        </w:rPr>
        <w:lastRenderedPageBreak/>
        <w:t>Cách</w:t>
      </w:r>
      <w:proofErr w:type="spellEnd"/>
      <w:r w:rsidRPr="00710F67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US"/>
        </w:rPr>
        <w:t>dùng</w:t>
      </w:r>
      <w:proofErr w:type="spellEnd"/>
      <w:r w:rsidRPr="00710F67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US"/>
        </w:rPr>
        <w:t>chương</w:t>
      </w:r>
      <w:proofErr w:type="spellEnd"/>
      <w:r w:rsidRPr="00710F67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US"/>
        </w:rPr>
        <w:t>trình</w:t>
      </w:r>
      <w:proofErr w:type="spellEnd"/>
    </w:p>
    <w:p w14:paraId="36D52EC8" w14:textId="2CBF160D" w:rsidR="00606178" w:rsidRPr="00710F67" w:rsidRDefault="00606178" w:rsidP="00606178">
      <w:pPr>
        <w:pStyle w:val="ListParagraph"/>
        <w:numPr>
          <w:ilvl w:val="0"/>
          <w:numId w:val="46"/>
        </w:numPr>
        <w:shd w:val="clear" w:color="auto" w:fill="FFFFFF"/>
        <w:spacing w:before="120" w:after="120" w:line="240" w:lineRule="auto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Clone project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về</w:t>
      </w:r>
      <w:proofErr w:type="spellEnd"/>
    </w:p>
    <w:p w14:paraId="2FB7798E" w14:textId="32ECB906" w:rsidR="00606178" w:rsidRPr="00710F67" w:rsidRDefault="00606178" w:rsidP="00606178">
      <w:pPr>
        <w:pStyle w:val="ListParagraph"/>
        <w:numPr>
          <w:ilvl w:val="0"/>
          <w:numId w:val="46"/>
        </w:numPr>
        <w:shd w:val="clear" w:color="auto" w:fill="FFFFFF"/>
        <w:spacing w:before="120" w:after="120" w:line="240" w:lineRule="auto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Cài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đặt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truffle</w:t>
      </w: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và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các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dependencies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cần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thiết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:</w:t>
      </w:r>
    </w:p>
    <w:p w14:paraId="3E82EB47" w14:textId="39019031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  <w:lang w:eastAsia="en-US"/>
        </w:rPr>
      </w:pP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  <w:lang w:eastAsia="en-US"/>
        </w:rPr>
        <w:t>Danh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  <w:lang w:eastAsia="en-US"/>
        </w:rPr>
        <w:t>sách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  <w:lang w:eastAsia="en-US"/>
        </w:rPr>
        <w:t xml:space="preserve"> </w:t>
      </w:r>
      <w:proofErr w:type="spellStart"/>
      <w:r w:rsidR="00450C86" w:rsidRPr="00710F67"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  <w:lang w:eastAsia="en-US"/>
        </w:rPr>
        <w:t>các</w:t>
      </w:r>
      <w:proofErr w:type="spellEnd"/>
      <w:r w:rsidR="00450C86" w:rsidRPr="00710F67"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  <w:lang w:eastAsia="en-US"/>
        </w:rPr>
        <w:t xml:space="preserve"> </w:t>
      </w: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  <w:lang w:eastAsia="en-US"/>
        </w:rPr>
        <w:t>dependencies:</w:t>
      </w:r>
    </w:p>
    <w:p w14:paraId="70B60A5E" w14:textId="5432D4E8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    </w:t>
      </w: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truffle</w:t>
      </w:r>
    </w:p>
    <w:p w14:paraId="12B8B32F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babel-register</w:t>
      </w:r>
    </w:p>
    <w:p w14:paraId="52BECF71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babel-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polyfill</w:t>
      </w:r>
      <w:proofErr w:type="spellEnd"/>
    </w:p>
    <w:p w14:paraId="7D28F2D2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babel-preset-es2015</w:t>
      </w:r>
    </w:p>
    <w:p w14:paraId="26F85B26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babel-preset-stage-2</w:t>
      </w:r>
    </w:p>
    <w:p w14:paraId="20CD9A32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babel-preset-stage-3</w:t>
      </w:r>
    </w:p>
    <w:p w14:paraId="0AA13E65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chai</w:t>
      </w:r>
    </w:p>
    <w:p w14:paraId="66E34E14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chai-as-promised</w:t>
      </w:r>
    </w:p>
    <w:p w14:paraId="3937479B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react-scripts</w:t>
      </w:r>
    </w:p>
    <w:p w14:paraId="18C2E632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react</w:t>
      </w:r>
    </w:p>
    <w:p w14:paraId="0805BA53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>react-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dom</w:t>
      </w:r>
      <w:proofErr w:type="spellEnd"/>
    </w:p>
    <w:p w14:paraId="5EC9B16E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  <w:t xml:space="preserve">bootstrap,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jquery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, popper</w:t>
      </w:r>
    </w:p>
    <w:p w14:paraId="2470CF74" w14:textId="09AD6805" w:rsidR="00606178" w:rsidRPr="00710F67" w:rsidRDefault="00606178" w:rsidP="00606178">
      <w:pPr>
        <w:shd w:val="clear" w:color="auto" w:fill="FFFFFF"/>
        <w:spacing w:before="120" w:after="120" w:line="240" w:lineRule="auto"/>
        <w:ind w:left="720" w:firstLine="36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ab/>
      </w:r>
      <w:hyperlink r:id="rId11" w:history="1">
        <w:r w:rsidR="00450C86" w:rsidRPr="00710F67">
          <w:rPr>
            <w:rStyle w:val="Hyperlink"/>
            <w:rFonts w:ascii="Times New Roman" w:eastAsia="Times New Roman" w:hAnsi="Times New Roman" w:cs="Times New Roman"/>
            <w:sz w:val="32"/>
            <w:szCs w:val="32"/>
            <w:lang w:eastAsia="en-US"/>
          </w:rPr>
          <w:t>web3@1.0.0-beta.37</w:t>
        </w:r>
      </w:hyperlink>
    </w:p>
    <w:p w14:paraId="4BC0F170" w14:textId="6DE73402" w:rsidR="00450C86" w:rsidRPr="00710F67" w:rsidRDefault="00450C86" w:rsidP="00450C86">
      <w:pPr>
        <w:pStyle w:val="ListParagraph"/>
        <w:numPr>
          <w:ilvl w:val="0"/>
          <w:numId w:val="46"/>
        </w:numPr>
        <w:shd w:val="clear" w:color="auto" w:fill="FFFFFF"/>
        <w:spacing w:before="120" w:after="120" w:line="240" w:lineRule="auto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chạy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lệnh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npm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run start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để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chạy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chương</w:t>
      </w:r>
      <w:proofErr w:type="spellEnd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 xml:space="preserve"> </w:t>
      </w:r>
      <w:proofErr w:type="spellStart"/>
      <w:r w:rsidRPr="00710F67"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  <w:t>trình</w:t>
      </w:r>
      <w:proofErr w:type="spellEnd"/>
    </w:p>
    <w:p w14:paraId="59C314C1" w14:textId="77777777" w:rsidR="008122BD" w:rsidRPr="00710F67" w:rsidRDefault="008122BD" w:rsidP="008122BD">
      <w:pPr>
        <w:pStyle w:val="ListParagraph"/>
        <w:shd w:val="clear" w:color="auto" w:fill="FFFFFF"/>
        <w:spacing w:before="120" w:after="120" w:line="240" w:lineRule="auto"/>
        <w:ind w:left="108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</w:p>
    <w:p w14:paraId="1C17A931" w14:textId="77777777" w:rsidR="00606178" w:rsidRPr="00710F67" w:rsidRDefault="00606178" w:rsidP="00606178">
      <w:pPr>
        <w:shd w:val="clear" w:color="auto" w:fill="FFFFFF"/>
        <w:spacing w:before="120" w:after="120" w:line="240" w:lineRule="auto"/>
        <w:ind w:left="720"/>
        <w:contextualSpacing w:val="0"/>
        <w:rPr>
          <w:rFonts w:ascii="Times New Roman" w:eastAsia="Times New Roman" w:hAnsi="Times New Roman" w:cs="Times New Roman"/>
          <w:color w:val="222222"/>
          <w:sz w:val="32"/>
          <w:szCs w:val="32"/>
          <w:lang w:eastAsia="en-US"/>
        </w:rPr>
      </w:pPr>
    </w:p>
    <w:p w14:paraId="2B88840B" w14:textId="77777777" w:rsidR="005071DF" w:rsidRPr="00710F67" w:rsidRDefault="005071DF" w:rsidP="005071DF">
      <w:pPr>
        <w:pStyle w:val="ListParagraph"/>
        <w:shd w:val="clear" w:color="auto" w:fill="FFFFFF"/>
        <w:spacing w:before="225" w:after="225" w:line="375" w:lineRule="atLeast"/>
        <w:ind w:left="1440"/>
        <w:contextualSpacing w:val="0"/>
        <w:rPr>
          <w:rFonts w:ascii="Times New Roman" w:eastAsia="Times New Roman" w:hAnsi="Times New Roman" w:cs="Times New Roman"/>
          <w:color w:val="4D4D4D"/>
          <w:sz w:val="32"/>
          <w:szCs w:val="32"/>
          <w:lang w:eastAsia="en-US"/>
        </w:rPr>
      </w:pPr>
    </w:p>
    <w:p w14:paraId="189D65B9" w14:textId="77777777" w:rsidR="00EC5FC7" w:rsidRPr="00710F67" w:rsidRDefault="00EC5FC7" w:rsidP="00EC5FC7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647098CB" w14:textId="493769BC" w:rsidR="00A67BBC" w:rsidRPr="00710F67" w:rsidRDefault="00A67BBC" w:rsidP="00517BCA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</w:t>
      </w:r>
    </w:p>
    <w:p w14:paraId="19F7E82E" w14:textId="3BAA5AEE" w:rsidR="00517BCA" w:rsidRPr="00710F67" w:rsidRDefault="00517BCA" w:rsidP="00517BCA">
      <w:pPr>
        <w:rPr>
          <w:rFonts w:ascii="Times New Roman" w:hAnsi="Times New Roman" w:cs="Times New Roman"/>
          <w:sz w:val="32"/>
          <w:szCs w:val="32"/>
        </w:rPr>
      </w:pPr>
    </w:p>
    <w:p w14:paraId="4EA072A2" w14:textId="43BD43C8" w:rsidR="00A67BBC" w:rsidRPr="00710F67" w:rsidRDefault="00A67BBC" w:rsidP="00A67BBC">
      <w:pPr>
        <w:rPr>
          <w:rFonts w:ascii="Times New Roman" w:hAnsi="Times New Roman" w:cs="Times New Roman"/>
          <w:sz w:val="32"/>
          <w:szCs w:val="32"/>
        </w:rPr>
      </w:pPr>
    </w:p>
    <w:p w14:paraId="5DE83C39" w14:textId="4588A770" w:rsidR="00517BCA" w:rsidRPr="00710F67" w:rsidRDefault="00155094" w:rsidP="0015509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48"/>
          <w:szCs w:val="48"/>
        </w:rPr>
      </w:pPr>
      <w:r w:rsidRPr="00710F67">
        <w:rPr>
          <w:rFonts w:ascii="Times New Roman" w:hAnsi="Times New Roman" w:cs="Times New Roman"/>
          <w:b/>
          <w:bCs/>
          <w:sz w:val="48"/>
          <w:szCs w:val="48"/>
        </w:rPr>
        <w:lastRenderedPageBreak/>
        <w:t>Reference:</w:t>
      </w:r>
    </w:p>
    <w:p w14:paraId="268C594B" w14:textId="4FA66AA9" w:rsidR="00155094" w:rsidRPr="00710F67" w:rsidRDefault="00155094" w:rsidP="00155094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proofErr w:type="spellStart"/>
      <w:r w:rsidRPr="00710F67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10F67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710F67">
        <w:rPr>
          <w:rFonts w:ascii="Times New Roman" w:hAnsi="Times New Roman" w:cs="Times New Roman"/>
          <w:sz w:val="32"/>
          <w:szCs w:val="32"/>
        </w:rPr>
        <w:t xml:space="preserve"> ELO:</w:t>
      </w:r>
    </w:p>
    <w:p w14:paraId="3E56B454" w14:textId="111A5E2D" w:rsidR="00155094" w:rsidRPr="00710F67" w:rsidRDefault="00155094" w:rsidP="00155094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hyperlink r:id="rId12" w:history="1">
        <w:r w:rsidRPr="00710F67">
          <w:rPr>
            <w:rStyle w:val="Hyperlink"/>
            <w:rFonts w:ascii="Times New Roman" w:hAnsi="Times New Roman" w:cs="Times New Roman"/>
            <w:color w:val="262140" w:themeColor="text1"/>
            <w:sz w:val="32"/>
            <w:szCs w:val="32"/>
          </w:rPr>
          <w:t>https://vi.wikipedia.org/wiki/H%E1%BB%87_s%E1%BB%91_Elo</w:t>
        </w:r>
      </w:hyperlink>
    </w:p>
    <w:p w14:paraId="159577AD" w14:textId="26AE30EA" w:rsidR="00517BCA" w:rsidRPr="00710F67" w:rsidRDefault="00155094" w:rsidP="00517BCA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    </w:t>
      </w:r>
      <w:hyperlink r:id="rId13" w:history="1">
        <w:r w:rsidR="00710F67" w:rsidRPr="00710F67">
          <w:rPr>
            <w:rStyle w:val="Hyperlink"/>
            <w:rFonts w:ascii="Times New Roman" w:hAnsi="Times New Roman" w:cs="Times New Roman"/>
            <w:color w:val="262140" w:themeColor="text1"/>
            <w:sz w:val="32"/>
            <w:szCs w:val="32"/>
          </w:rPr>
          <w:t>https://blog.mackie.io/the-elo-algorithm</w:t>
        </w:r>
      </w:hyperlink>
    </w:p>
    <w:p w14:paraId="6D89ECA8" w14:textId="38B05F68" w:rsidR="00155094" w:rsidRPr="00710F67" w:rsidRDefault="00155094" w:rsidP="00517BCA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</w:t>
      </w:r>
      <w:r w:rsidRPr="00710F67">
        <w:rPr>
          <w:rFonts w:ascii="Times New Roman" w:hAnsi="Times New Roman" w:cs="Times New Roman"/>
          <w:sz w:val="32"/>
          <w:szCs w:val="32"/>
        </w:rPr>
        <w:tab/>
      </w:r>
      <w:r w:rsidRPr="00710F67">
        <w:rPr>
          <w:rFonts w:ascii="Times New Roman" w:hAnsi="Times New Roman" w:cs="Times New Roman"/>
          <w:sz w:val="32"/>
          <w:szCs w:val="32"/>
        </w:rPr>
        <w:tab/>
        <w:t>Game Caro:</w:t>
      </w:r>
    </w:p>
    <w:p w14:paraId="6148E641" w14:textId="1E295721" w:rsidR="00155094" w:rsidRPr="00710F67" w:rsidRDefault="00155094" w:rsidP="00517BCA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        </w:t>
      </w:r>
      <w:bookmarkStart w:id="1" w:name="_GoBack"/>
      <w:r w:rsidR="00710F67" w:rsidRPr="00710F67">
        <w:rPr>
          <w:rFonts w:ascii="Times New Roman" w:hAnsi="Times New Roman" w:cs="Times New Roman"/>
          <w:sz w:val="32"/>
          <w:szCs w:val="32"/>
        </w:rPr>
        <w:fldChar w:fldCharType="begin"/>
      </w:r>
      <w:r w:rsidR="00710F67" w:rsidRPr="00710F67">
        <w:rPr>
          <w:rFonts w:ascii="Times New Roman" w:hAnsi="Times New Roman" w:cs="Times New Roman"/>
          <w:sz w:val="32"/>
          <w:szCs w:val="32"/>
        </w:rPr>
        <w:instrText xml:space="preserve"> HYPERLINK "</w:instrText>
      </w:r>
      <w:r w:rsidR="00710F67" w:rsidRPr="00710F67">
        <w:rPr>
          <w:rFonts w:ascii="Times New Roman" w:hAnsi="Times New Roman" w:cs="Times New Roman"/>
          <w:sz w:val="32"/>
          <w:szCs w:val="32"/>
        </w:rPr>
        <w:instrText>https://github.com/vietanhdev/van-caro-online</w:instrText>
      </w:r>
      <w:r w:rsidR="00710F67" w:rsidRPr="00710F67">
        <w:rPr>
          <w:rFonts w:ascii="Times New Roman" w:hAnsi="Times New Roman" w:cs="Times New Roman"/>
          <w:sz w:val="32"/>
          <w:szCs w:val="32"/>
        </w:rPr>
        <w:instrText xml:space="preserve">" </w:instrText>
      </w:r>
      <w:r w:rsidR="00710F67" w:rsidRPr="00710F67">
        <w:rPr>
          <w:rFonts w:ascii="Times New Roman" w:hAnsi="Times New Roman" w:cs="Times New Roman"/>
          <w:sz w:val="32"/>
          <w:szCs w:val="32"/>
        </w:rPr>
        <w:fldChar w:fldCharType="separate"/>
      </w:r>
      <w:r w:rsidR="00710F67" w:rsidRPr="00710F67">
        <w:rPr>
          <w:rStyle w:val="Hyperlink"/>
          <w:rFonts w:ascii="Times New Roman" w:hAnsi="Times New Roman" w:cs="Times New Roman"/>
          <w:color w:val="262140" w:themeColor="text1"/>
          <w:sz w:val="32"/>
          <w:szCs w:val="32"/>
        </w:rPr>
        <w:t>https://github.com/vietanhdev/van-caro-online</w:t>
      </w:r>
      <w:r w:rsidR="00710F67" w:rsidRPr="00710F67">
        <w:rPr>
          <w:rFonts w:ascii="Times New Roman" w:hAnsi="Times New Roman" w:cs="Times New Roman"/>
          <w:sz w:val="32"/>
          <w:szCs w:val="32"/>
        </w:rPr>
        <w:fldChar w:fldCharType="end"/>
      </w:r>
    </w:p>
    <w:bookmarkEnd w:id="1"/>
    <w:p w14:paraId="4A3BD81F" w14:textId="74DF0928" w:rsidR="00517BCA" w:rsidRPr="00710F67" w:rsidRDefault="00517BCA" w:rsidP="00517BCA">
      <w:pPr>
        <w:rPr>
          <w:rFonts w:ascii="Times New Roman" w:hAnsi="Times New Roman" w:cs="Times New Roman"/>
          <w:sz w:val="32"/>
          <w:szCs w:val="32"/>
        </w:rPr>
      </w:pPr>
    </w:p>
    <w:p w14:paraId="2B6F32F4" w14:textId="64027203" w:rsidR="00517BCA" w:rsidRPr="00710F67" w:rsidRDefault="00517BCA" w:rsidP="00517BCA">
      <w:pPr>
        <w:rPr>
          <w:rFonts w:ascii="Times New Roman" w:hAnsi="Times New Roman" w:cs="Times New Roman"/>
          <w:sz w:val="32"/>
          <w:szCs w:val="32"/>
        </w:rPr>
      </w:pPr>
    </w:p>
    <w:p w14:paraId="4CDCBFD8" w14:textId="4BB8AABE" w:rsidR="00517BCA" w:rsidRPr="00710F67" w:rsidRDefault="00517BCA" w:rsidP="00517BCA">
      <w:pPr>
        <w:rPr>
          <w:rFonts w:ascii="Times New Roman" w:hAnsi="Times New Roman" w:cs="Times New Roman"/>
          <w:sz w:val="32"/>
          <w:szCs w:val="32"/>
        </w:rPr>
      </w:pPr>
    </w:p>
    <w:p w14:paraId="067B1CBC" w14:textId="3C0A0661" w:rsidR="00517BCA" w:rsidRPr="00710F67" w:rsidRDefault="00517BCA" w:rsidP="00517BCA">
      <w:pPr>
        <w:rPr>
          <w:rFonts w:ascii="Times New Roman" w:hAnsi="Times New Roman" w:cs="Times New Roman"/>
          <w:sz w:val="32"/>
          <w:szCs w:val="32"/>
        </w:rPr>
      </w:pPr>
    </w:p>
    <w:p w14:paraId="67A385E9" w14:textId="07553136" w:rsidR="00517BCA" w:rsidRPr="00710F67" w:rsidRDefault="00517BCA" w:rsidP="00517BCA">
      <w:pPr>
        <w:rPr>
          <w:rFonts w:ascii="Times New Roman" w:hAnsi="Times New Roman" w:cs="Times New Roman"/>
          <w:sz w:val="32"/>
          <w:szCs w:val="32"/>
        </w:rPr>
      </w:pPr>
    </w:p>
    <w:p w14:paraId="6A4D97DE" w14:textId="029FD6E5" w:rsidR="00517BCA" w:rsidRPr="00710F67" w:rsidRDefault="00517BCA" w:rsidP="00517BCA">
      <w:pPr>
        <w:rPr>
          <w:rFonts w:ascii="Times New Roman" w:hAnsi="Times New Roman" w:cs="Times New Roman"/>
          <w:sz w:val="32"/>
          <w:szCs w:val="32"/>
        </w:rPr>
      </w:pPr>
      <w:r w:rsidRPr="00710F67">
        <w:rPr>
          <w:rFonts w:ascii="Times New Roman" w:hAnsi="Times New Roman" w:cs="Times New Roman"/>
          <w:sz w:val="32"/>
          <w:szCs w:val="32"/>
        </w:rPr>
        <w:t xml:space="preserve">          </w:t>
      </w:r>
    </w:p>
    <w:sectPr w:rsidR="00517BCA" w:rsidRPr="00710F67" w:rsidSect="00155094">
      <w:headerReference w:type="default" r:id="rId14"/>
      <w:pgSz w:w="12240" w:h="15840" w:code="1"/>
      <w:pgMar w:top="1440" w:right="1440" w:bottom="1440" w:left="1440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20D421" w14:textId="77777777" w:rsidR="00E43C7B" w:rsidRDefault="00E43C7B" w:rsidP="00A91D75">
      <w:r>
        <w:separator/>
      </w:r>
    </w:p>
  </w:endnote>
  <w:endnote w:type="continuationSeparator" w:id="0">
    <w:p w14:paraId="1DBBBF8D" w14:textId="77777777" w:rsidR="00E43C7B" w:rsidRDefault="00E43C7B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AAA940" w14:textId="77777777" w:rsidR="00E43C7B" w:rsidRDefault="00E43C7B" w:rsidP="00A91D75">
      <w:r>
        <w:separator/>
      </w:r>
    </w:p>
  </w:footnote>
  <w:footnote w:type="continuationSeparator" w:id="0">
    <w:p w14:paraId="11C7F258" w14:textId="77777777" w:rsidR="00E43C7B" w:rsidRDefault="00E43C7B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C2F164D" w14:textId="77777777" w:rsidTr="00A7217A">
      <w:trPr>
        <w:trHeight w:val="1060"/>
      </w:trPr>
      <w:tc>
        <w:tcPr>
          <w:tcW w:w="5861" w:type="dxa"/>
        </w:tcPr>
        <w:p w14:paraId="610D4E4D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2BB56937" wp14:editId="69922E5B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752A6168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5681C9FF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094EEC" wp14:editId="082582DD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FC8921" w14:textId="77777777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094EE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14:paraId="39FC8921" w14:textId="77777777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221A0492" wp14:editId="5B2E15ED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47123D8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221A0492" id="Rectangle: Single Corner Snipped 15" o:spid="_x0000_s1029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447123D8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F1D6F18"/>
    <w:multiLevelType w:val="multilevel"/>
    <w:tmpl w:val="40E4C840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4" w15:restartNumberingAfterBreak="0">
    <w:nsid w:val="10512756"/>
    <w:multiLevelType w:val="multilevel"/>
    <w:tmpl w:val="3EACA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Helvetica" w:eastAsia="Times New Roman" w:hAnsi="Helvetica" w:cs="Helvetica"/>
      </w:rPr>
    </w:lvl>
    <w:lvl w:ilvl="1">
      <w:start w:val="220"/>
      <w:numFmt w:val="bullet"/>
      <w:lvlText w:val=""/>
      <w:lvlJc w:val="left"/>
      <w:pPr>
        <w:ind w:left="1440" w:hanging="360"/>
      </w:pPr>
      <w:rPr>
        <w:rFonts w:ascii="Wingdings" w:eastAsiaTheme="minorHAnsi" w:hAnsi="Wingdings" w:cs="Helvetica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2A0B41"/>
    <w:multiLevelType w:val="multilevel"/>
    <w:tmpl w:val="E5768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E80366"/>
    <w:multiLevelType w:val="multilevel"/>
    <w:tmpl w:val="40E4C840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7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C434E34"/>
    <w:multiLevelType w:val="multilevel"/>
    <w:tmpl w:val="CB10C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376440EC"/>
    <w:multiLevelType w:val="multilevel"/>
    <w:tmpl w:val="40E4C840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11" w15:restartNumberingAfterBreak="0">
    <w:nsid w:val="393D1A4D"/>
    <w:multiLevelType w:val="multilevel"/>
    <w:tmpl w:val="40E4C840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12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41D13766"/>
    <w:multiLevelType w:val="multilevel"/>
    <w:tmpl w:val="40E4C840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14" w15:restartNumberingAfterBreak="0">
    <w:nsid w:val="424E6DA6"/>
    <w:multiLevelType w:val="hybridMultilevel"/>
    <w:tmpl w:val="3A900E36"/>
    <w:lvl w:ilvl="0" w:tplc="1EA4F61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42C118C7"/>
    <w:multiLevelType w:val="multilevel"/>
    <w:tmpl w:val="8392FD4C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  <w:sz w:val="48"/>
        <w:szCs w:val="4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16" w15:restartNumberingAfterBreak="0">
    <w:nsid w:val="43195FA2"/>
    <w:multiLevelType w:val="multilevel"/>
    <w:tmpl w:val="8392FD4C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  <w:sz w:val="48"/>
        <w:szCs w:val="4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17" w15:restartNumberingAfterBreak="0">
    <w:nsid w:val="44577039"/>
    <w:multiLevelType w:val="hybridMultilevel"/>
    <w:tmpl w:val="8070C1E8"/>
    <w:lvl w:ilvl="0" w:tplc="D102C74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B426C32"/>
    <w:multiLevelType w:val="hybridMultilevel"/>
    <w:tmpl w:val="FF5AB62E"/>
    <w:lvl w:ilvl="0" w:tplc="D9FE9DF4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C77383C"/>
    <w:multiLevelType w:val="multilevel"/>
    <w:tmpl w:val="40E4C840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20" w15:restartNumberingAfterBreak="0">
    <w:nsid w:val="4E717C3A"/>
    <w:multiLevelType w:val="multilevel"/>
    <w:tmpl w:val="21449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5" w15:restartNumberingAfterBreak="0">
    <w:nsid w:val="63127E66"/>
    <w:multiLevelType w:val="multilevel"/>
    <w:tmpl w:val="40E4C840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26" w15:restartNumberingAfterBreak="0">
    <w:nsid w:val="68A679F3"/>
    <w:multiLevelType w:val="multilevel"/>
    <w:tmpl w:val="23409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6E35425D"/>
    <w:multiLevelType w:val="multilevel"/>
    <w:tmpl w:val="75908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457CF5"/>
    <w:multiLevelType w:val="multilevel"/>
    <w:tmpl w:val="40E4C840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30" w15:restartNumberingAfterBreak="0">
    <w:nsid w:val="7B664663"/>
    <w:multiLevelType w:val="multilevel"/>
    <w:tmpl w:val="8392FD4C"/>
    <w:lvl w:ilvl="0">
      <w:start w:val="1"/>
      <w:numFmt w:val="upperRoman"/>
      <w:lvlText w:val="%1."/>
      <w:lvlJc w:val="left"/>
      <w:pPr>
        <w:ind w:left="1440" w:hanging="1080"/>
      </w:pPr>
      <w:rPr>
        <w:rFonts w:hint="default"/>
        <w:sz w:val="48"/>
        <w:szCs w:val="4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Theme="majorHAnsi" w:hAnsiTheme="majorHAnsi" w:cstheme="majorBidi"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Theme="majorHAnsi" w:hAnsiTheme="majorHAnsi" w:cstheme="majorBidi"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Theme="majorHAnsi" w:hAnsiTheme="majorHAnsi" w:cstheme="majorBid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Theme="majorHAnsi" w:hAnsiTheme="majorHAnsi" w:cstheme="majorBidi" w:hint="default"/>
      </w:rPr>
    </w:lvl>
  </w:abstractNum>
  <w:abstractNum w:abstractNumId="31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9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31"/>
  </w:num>
  <w:num w:numId="10">
    <w:abstractNumId w:val="24"/>
  </w:num>
  <w:num w:numId="11">
    <w:abstractNumId w:val="24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24"/>
  </w:num>
  <w:num w:numId="13">
    <w:abstractNumId w:val="24"/>
  </w:num>
  <w:num w:numId="14">
    <w:abstractNumId w:val="24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24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</w:num>
  <w:num w:numId="21">
    <w:abstractNumId w:val="23"/>
  </w:num>
  <w:num w:numId="22">
    <w:abstractNumId w:val="12"/>
  </w:num>
  <w:num w:numId="23">
    <w:abstractNumId w:val="7"/>
  </w:num>
  <w:num w:numId="24">
    <w:abstractNumId w:val="1"/>
  </w:num>
  <w:num w:numId="25">
    <w:abstractNumId w:val="22"/>
  </w:num>
  <w:num w:numId="26">
    <w:abstractNumId w:val="27"/>
  </w:num>
  <w:num w:numId="27">
    <w:abstractNumId w:val="15"/>
  </w:num>
  <w:num w:numId="28">
    <w:abstractNumId w:val="3"/>
  </w:num>
  <w:num w:numId="29">
    <w:abstractNumId w:val="29"/>
  </w:num>
  <w:num w:numId="30">
    <w:abstractNumId w:val="10"/>
  </w:num>
  <w:num w:numId="31">
    <w:abstractNumId w:val="19"/>
  </w:num>
  <w:num w:numId="32">
    <w:abstractNumId w:val="6"/>
  </w:num>
  <w:num w:numId="33">
    <w:abstractNumId w:val="11"/>
  </w:num>
  <w:num w:numId="34">
    <w:abstractNumId w:val="13"/>
  </w:num>
  <w:num w:numId="35">
    <w:abstractNumId w:val="25"/>
  </w:num>
  <w:num w:numId="36">
    <w:abstractNumId w:val="16"/>
  </w:num>
  <w:num w:numId="37">
    <w:abstractNumId w:val="26"/>
  </w:num>
  <w:num w:numId="38">
    <w:abstractNumId w:val="4"/>
  </w:num>
  <w:num w:numId="39">
    <w:abstractNumId w:val="30"/>
  </w:num>
  <w:num w:numId="40">
    <w:abstractNumId w:val="5"/>
  </w:num>
  <w:num w:numId="41">
    <w:abstractNumId w:val="28"/>
  </w:num>
  <w:num w:numId="42">
    <w:abstractNumId w:val="8"/>
  </w:num>
  <w:num w:numId="43">
    <w:abstractNumId w:val="20"/>
  </w:num>
  <w:num w:numId="44">
    <w:abstractNumId w:val="14"/>
  </w:num>
  <w:num w:numId="45">
    <w:abstractNumId w:val="18"/>
  </w:num>
  <w:num w:numId="4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LE0NbG0MDE3NTY0sDBS0lEKTi0uzszPAymwqAUAfh7nVywAAAA="/>
  </w:docVars>
  <w:rsids>
    <w:rsidRoot w:val="002B4D18"/>
    <w:rsid w:val="000116A6"/>
    <w:rsid w:val="0002111D"/>
    <w:rsid w:val="0004579F"/>
    <w:rsid w:val="00055BC9"/>
    <w:rsid w:val="00062A3F"/>
    <w:rsid w:val="00075403"/>
    <w:rsid w:val="0009340D"/>
    <w:rsid w:val="00096BE5"/>
    <w:rsid w:val="00107B3C"/>
    <w:rsid w:val="00113764"/>
    <w:rsid w:val="001217FA"/>
    <w:rsid w:val="00133226"/>
    <w:rsid w:val="00155094"/>
    <w:rsid w:val="00184B35"/>
    <w:rsid w:val="001865F2"/>
    <w:rsid w:val="001900F3"/>
    <w:rsid w:val="001E59F3"/>
    <w:rsid w:val="001F0D9E"/>
    <w:rsid w:val="00200D28"/>
    <w:rsid w:val="00203353"/>
    <w:rsid w:val="00203B0C"/>
    <w:rsid w:val="002063EE"/>
    <w:rsid w:val="00214499"/>
    <w:rsid w:val="002207AB"/>
    <w:rsid w:val="002230FE"/>
    <w:rsid w:val="00223734"/>
    <w:rsid w:val="00226FF2"/>
    <w:rsid w:val="0025224D"/>
    <w:rsid w:val="002B4D18"/>
    <w:rsid w:val="002D58BC"/>
    <w:rsid w:val="00303AC3"/>
    <w:rsid w:val="0033305E"/>
    <w:rsid w:val="00342438"/>
    <w:rsid w:val="003A5144"/>
    <w:rsid w:val="003E5658"/>
    <w:rsid w:val="003F429C"/>
    <w:rsid w:val="00401D91"/>
    <w:rsid w:val="00450C86"/>
    <w:rsid w:val="00491F3C"/>
    <w:rsid w:val="004B78A0"/>
    <w:rsid w:val="004C1962"/>
    <w:rsid w:val="004F5197"/>
    <w:rsid w:val="004F6304"/>
    <w:rsid w:val="005071DF"/>
    <w:rsid w:val="00517BCA"/>
    <w:rsid w:val="005272C2"/>
    <w:rsid w:val="00577305"/>
    <w:rsid w:val="00593C0C"/>
    <w:rsid w:val="005A6E5B"/>
    <w:rsid w:val="005C2E0B"/>
    <w:rsid w:val="005E0A24"/>
    <w:rsid w:val="005F075E"/>
    <w:rsid w:val="00606178"/>
    <w:rsid w:val="006462FE"/>
    <w:rsid w:val="00663C86"/>
    <w:rsid w:val="0069298F"/>
    <w:rsid w:val="006B6146"/>
    <w:rsid w:val="006D7F77"/>
    <w:rsid w:val="00700014"/>
    <w:rsid w:val="00710F67"/>
    <w:rsid w:val="00752771"/>
    <w:rsid w:val="00760843"/>
    <w:rsid w:val="007770AC"/>
    <w:rsid w:val="00780193"/>
    <w:rsid w:val="00785285"/>
    <w:rsid w:val="007950E0"/>
    <w:rsid w:val="007B0DFA"/>
    <w:rsid w:val="007B1FDA"/>
    <w:rsid w:val="007D158C"/>
    <w:rsid w:val="007E5E59"/>
    <w:rsid w:val="008122BD"/>
    <w:rsid w:val="00820EFA"/>
    <w:rsid w:val="00823D33"/>
    <w:rsid w:val="00832C53"/>
    <w:rsid w:val="00842EC7"/>
    <w:rsid w:val="00856CC7"/>
    <w:rsid w:val="00862A53"/>
    <w:rsid w:val="00863468"/>
    <w:rsid w:val="008679AF"/>
    <w:rsid w:val="008759A8"/>
    <w:rsid w:val="008A0F39"/>
    <w:rsid w:val="008A100E"/>
    <w:rsid w:val="008B46AB"/>
    <w:rsid w:val="008B4A0F"/>
    <w:rsid w:val="008C5F3A"/>
    <w:rsid w:val="008E6781"/>
    <w:rsid w:val="008E707B"/>
    <w:rsid w:val="00900451"/>
    <w:rsid w:val="009210A6"/>
    <w:rsid w:val="00924378"/>
    <w:rsid w:val="00944D7A"/>
    <w:rsid w:val="00964A97"/>
    <w:rsid w:val="00964C51"/>
    <w:rsid w:val="00965ED2"/>
    <w:rsid w:val="009747C5"/>
    <w:rsid w:val="00984D64"/>
    <w:rsid w:val="00991930"/>
    <w:rsid w:val="009A0F76"/>
    <w:rsid w:val="00A03BCD"/>
    <w:rsid w:val="00A4451E"/>
    <w:rsid w:val="00A619A9"/>
    <w:rsid w:val="00A67B26"/>
    <w:rsid w:val="00A67BBC"/>
    <w:rsid w:val="00A7217A"/>
    <w:rsid w:val="00A86068"/>
    <w:rsid w:val="00A91D75"/>
    <w:rsid w:val="00A95560"/>
    <w:rsid w:val="00AC343A"/>
    <w:rsid w:val="00AF7BA6"/>
    <w:rsid w:val="00B362BB"/>
    <w:rsid w:val="00B41DA4"/>
    <w:rsid w:val="00BB600F"/>
    <w:rsid w:val="00BC6F8C"/>
    <w:rsid w:val="00BD0A18"/>
    <w:rsid w:val="00C27D86"/>
    <w:rsid w:val="00C334FF"/>
    <w:rsid w:val="00C50FEA"/>
    <w:rsid w:val="00C6010B"/>
    <w:rsid w:val="00C6323A"/>
    <w:rsid w:val="00C87193"/>
    <w:rsid w:val="00CB27A1"/>
    <w:rsid w:val="00CD08AB"/>
    <w:rsid w:val="00D361E2"/>
    <w:rsid w:val="00D429DF"/>
    <w:rsid w:val="00D476F7"/>
    <w:rsid w:val="00D55CBC"/>
    <w:rsid w:val="00D72DE0"/>
    <w:rsid w:val="00D8631A"/>
    <w:rsid w:val="00D87CD8"/>
    <w:rsid w:val="00D9569A"/>
    <w:rsid w:val="00D9613B"/>
    <w:rsid w:val="00DC7158"/>
    <w:rsid w:val="00DD0114"/>
    <w:rsid w:val="00DD01FD"/>
    <w:rsid w:val="00DE523D"/>
    <w:rsid w:val="00DF1CFA"/>
    <w:rsid w:val="00E123BC"/>
    <w:rsid w:val="00E32DD4"/>
    <w:rsid w:val="00E43C7B"/>
    <w:rsid w:val="00E523C3"/>
    <w:rsid w:val="00E5388E"/>
    <w:rsid w:val="00E6016B"/>
    <w:rsid w:val="00E63F1E"/>
    <w:rsid w:val="00E94B95"/>
    <w:rsid w:val="00E97BE8"/>
    <w:rsid w:val="00EA0AF3"/>
    <w:rsid w:val="00EC5FC7"/>
    <w:rsid w:val="00ED3138"/>
    <w:rsid w:val="00ED6905"/>
    <w:rsid w:val="00EF64C7"/>
    <w:rsid w:val="00F008DA"/>
    <w:rsid w:val="00F05A5E"/>
    <w:rsid w:val="00F122BD"/>
    <w:rsid w:val="00F1406D"/>
    <w:rsid w:val="00F96D65"/>
    <w:rsid w:val="00FE0D74"/>
    <w:rsid w:val="00FE14EA"/>
    <w:rsid w:val="00FE3D2C"/>
    <w:rsid w:val="00FF5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B607937"/>
  <w15:docId w15:val="{03455974-D393-421B-B7AC-133587558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A4451E"/>
    <w:pPr>
      <w:ind w:left="720"/>
    </w:pPr>
  </w:style>
  <w:style w:type="paragraph" w:styleId="NormalWeb">
    <w:name w:val="Normal (Web)"/>
    <w:basedOn w:val="Normal"/>
    <w:uiPriority w:val="99"/>
    <w:semiHidden/>
    <w:unhideWhenUsed/>
    <w:rsid w:val="00780193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eastAsia="en-US"/>
    </w:rPr>
  </w:style>
  <w:style w:type="character" w:customStyle="1" w:styleId="hljs-keyword">
    <w:name w:val="hljs-keyword"/>
    <w:basedOn w:val="DefaultParagraphFont"/>
    <w:rsid w:val="00EC5FC7"/>
  </w:style>
  <w:style w:type="character" w:customStyle="1" w:styleId="hljs-attr">
    <w:name w:val="hljs-attr"/>
    <w:basedOn w:val="DefaultParagraphFont"/>
    <w:rsid w:val="0009340D"/>
  </w:style>
  <w:style w:type="character" w:customStyle="1" w:styleId="hljs-number">
    <w:name w:val="hljs-number"/>
    <w:basedOn w:val="DefaultParagraphFont"/>
    <w:rsid w:val="0009340D"/>
  </w:style>
  <w:style w:type="character" w:styleId="UnresolvedMention">
    <w:name w:val="Unresolved Mention"/>
    <w:basedOn w:val="DefaultParagraphFont"/>
    <w:uiPriority w:val="99"/>
    <w:semiHidden/>
    <w:unhideWhenUsed/>
    <w:rsid w:val="00450C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27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blog.mackie.io/the-elo-algorithm" TargetMode="Externa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vi.wikipedia.org/wiki/H%E1%BB%87_s%E1%BB%91_Elo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web3@1.0.0-beta.37" TargetMode="Externa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4F1398D-941F-4C1C-95C3-08764FB9E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</Template>
  <TotalTime>1782</TotalTime>
  <Pages>11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Tuan Khoi</dc:creator>
  <cp:keywords/>
  <cp:lastModifiedBy>Tuan Khoi</cp:lastModifiedBy>
  <cp:revision>74</cp:revision>
  <dcterms:created xsi:type="dcterms:W3CDTF">2019-06-14T03:03:00Z</dcterms:created>
  <dcterms:modified xsi:type="dcterms:W3CDTF">2019-12-05T08:07:00Z</dcterms:modified>
  <cp:contentStatus/>
  <cp:version/>
</cp:coreProperties>
</file>